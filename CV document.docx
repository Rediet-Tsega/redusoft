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sz w:val="21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1914525</wp:posOffset>
                </wp:positionH>
                <wp:positionV relativeFrom="paragraph">
                  <wp:posOffset>3265170</wp:posOffset>
                </wp:positionV>
                <wp:extent cx="3975735" cy="0"/>
                <wp:effectExtent l="0" t="9525" r="5715" b="9525"/>
                <wp:wrapNone/>
                <wp:docPr id="1026" name="直接连接符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975735" cy="0"/>
                        </a:xfrm>
                        <a:prstGeom prst="line"/>
                        <a:ln cmpd="sng" cap="flat" w="19050">
                          <a:solidFill>
                            <a:srgbClr val="9ebd5d"/>
                          </a:solidFill>
                          <a:prstDash val="dash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150.75pt,257.1pt" to="463.8pt,257.1pt" style="position:absolute;z-index:6;mso-position-horizontal-relative:text;mso-position-vertical-relative:text;mso-width-relative:page;mso-height-relative:page;mso-wrap-distance-left:0.0pt;mso-wrap-distance-right:0.0pt;visibility:visible;">
                <v:stroke dashstyle="dash" joinstyle="miter" color="#9ebd5d" weight="1.5pt"/>
                <v:fill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2170430</wp:posOffset>
                </wp:positionH>
                <wp:positionV relativeFrom="paragraph">
                  <wp:posOffset>1247140</wp:posOffset>
                </wp:positionV>
                <wp:extent cx="2625725" cy="414019"/>
                <wp:effectExtent l="0" t="0" r="3175" b="5080"/>
                <wp:wrapNone/>
                <wp:docPr id="1028" name="文本框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25725" cy="414019"/>
                        </a:xfrm>
                        <a:prstGeom prst="rect"/>
                        <a:gradFill flip="none" rotWithShape="true">
                          <a:gsLst>
                            <a:gs pos="0">
                              <a:srgbClr val="ffdb99"/>
                            </a:gs>
                            <a:gs pos="50000">
                              <a:srgbClr val="ffd58c"/>
                            </a:gs>
                            <a:gs pos="100000">
                              <a:srgbClr val="ffd172"/>
                            </a:gs>
                          </a:gsLst>
                          <a:lin ang="5400000" scaled="false"/>
                        </a:gradFill>
                      </wps:spPr>
                      <wps:txbx id="1028">
                        <w:txbxContent>
                          <w:p>
                            <w:pPr>
                              <w:pStyle w:val="style0"/>
                              <w:rPr>
                                <w:rFonts w:ascii="Microsoft YaHei" w:eastAsia="Microsoft YaHei" w:hAnsi="Microsoft YaHei" w:hint="eastAsia"/>
                                <w:b/>
                                <w:color w:val="333f5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color w:val="333f50"/>
                                <w:sz w:val="28"/>
                                <w:szCs w:val="28"/>
                                <w:lang w:val="en-US" w:eastAsia="zh-CN"/>
                              </w:rPr>
                              <w:t xml:space="preserve">WORK EXPERIENCE 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stroked="f" style="position:absolute;margin-left:170.9pt;margin-top:98.2pt;width:206.75pt;height:32.6pt;z-index:21;mso-position-horizontal-relative:text;mso-position-vertical-relative:text;mso-width-relative:page;mso-height-relative:page;mso-wrap-distance-left:0.0pt;mso-wrap-distance-right:0.0pt;visibility:visible;">
                <v:fill color2="#ffd172" rotate="true" method="any" color="#ffdb99" focus="100%" type="gradient" colors="0f #ffdb99;32768f #ffd58c;1 #ffd172;">
                  <o:fill v:ext="view" type="gradientUnscaled"/>
                </v:fill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Microsoft YaHei" w:eastAsia="Microsoft YaHei" w:hAnsi="Microsoft YaHei" w:hint="eastAsia"/>
                          <w:b/>
                          <w:color w:val="333f5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color w:val="333f50"/>
                          <w:sz w:val="28"/>
                          <w:szCs w:val="28"/>
                          <w:lang w:val="en-US" w:eastAsia="zh-CN"/>
                        </w:rPr>
                        <w:t xml:space="preserve">WORK EXPERIENCE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YaHei" w:hAnsi="Microsoft YaHei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-936625</wp:posOffset>
                </wp:positionH>
                <wp:positionV relativeFrom="page">
                  <wp:posOffset>8322310</wp:posOffset>
                </wp:positionV>
                <wp:extent cx="2457450" cy="1561465"/>
                <wp:effectExtent l="6350" t="6350" r="12700" b="13334"/>
                <wp:wrapNone/>
                <wp:docPr id="1029" name="文本框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57450" cy="1561465"/>
                        </a:xfrm>
                        <a:prstGeom prst="rect"/>
                        <a:solidFill>
                          <a:srgbClr val="ffc000"/>
                        </a:solidFill>
                        <a:ln cmpd="sng" cap="flat" w="12700">
                          <a:solidFill>
                            <a:srgbClr val="fffff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exact" w:line="560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Microsoft YaHei" w:cs="Microsoft YaHei" w:eastAsia="Microsoft YaHei" w:hAnsi="Microsoft YaHei" w:hint="default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Microsoft YaHei" w:cs="Microsoft YaHei" w:eastAsia="Microsoft YaHei" w:hAnsi="Microsoft YaHei" w:hint="default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High School Diploma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exact" w:line="560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Microsoft YaHei" w:cs="Microsoft YaHei" w:eastAsia="Microsoft YaHei" w:hAnsi="Microsoft YaHei" w:hint="eastAsia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Microsoft YaHei" w:cs="Microsoft YaHei" w:eastAsia="Microsoft YaHei" w:hAnsi="Microsoft YaHei" w:hint="default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GPA:3.8</w:t>
                            </w:r>
                            <w:r>
                              <w:rPr>
                                <w:rFonts w:ascii="Microsoft YaHei" w:cs="Microsoft YaHei" w:eastAsia="Microsoft YaHei" w:hAnsi="Microsoft YaHei" w:hint="eastAsia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exact" w:line="560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Microsoft YaHei" w:cs="Microsoft YaHei" w:eastAsia="Microsoft YaHei" w:hAnsi="Microsoft YaHei" w:hint="eastAsia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Microsoft YaHei" w:cs="Microsoft YaHei" w:eastAsia="Microsoft YaHei" w:hAnsi="Microsoft YaHei" w:hint="default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Club C</w:t>
                            </w:r>
                            <w:r>
                              <w:rPr>
                                <w:rFonts w:ascii="Microsoft YaHei" w:cs="Microsoft YaHei" w:eastAsia="Microsoft YaHei" w:hAnsi="Microsoft YaHei" w:hint="eastAsia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ertificate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exact" w:line="560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Microsoft YaHei" w:cs="Microsoft YaHei" w:eastAsia="Microsoft YaHei" w:hAnsi="Microsoft YaHei" w:hint="default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Microsoft YaHei" w:cs="Microsoft YaHei" w:eastAsia="Microsoft YaHei" w:hAnsi="Microsoft YaHei" w:hint="default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Different Reference Books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exact" w:line="560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Microsoft YaHei" w:cs="Microsoft YaHei" w:eastAsia="Microsoft YaHei" w:hAnsi="Microsoft YaHei" w:hint="eastAsia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exact" w:line="560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Microsoft YaHei" w:cs="Microsoft YaHei" w:eastAsia="Microsoft YaHei" w:hAnsi="Microsoft YaHei" w:hint="eastAsia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lIns="91440" rIns="91440" tIns="72000" bIns="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color="#ffc000" stroked="t" style="position:absolute;margin-left:-73.75pt;margin-top:655.3pt;width:193.5pt;height:122.95pt;z-index:18;mso-position-horizontal-relative:text;mso-position-vertical-relative:page;mso-width-relative:page;mso-height-relative:page;mso-wrap-distance-left:0.0pt;mso-wrap-distance-right:0.0pt;visibility:visible;">
                <v:stroke joinstyle="miter" color="white" weight="1.0pt"/>
                <v:fill/>
                <v:textbox inset="7.2pt,5.67pt,7.2pt,0.0pt">
                  <w:txbxContent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exact" w:line="560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Microsoft YaHei" w:cs="Microsoft YaHei" w:eastAsia="Microsoft YaHei" w:hAnsi="Microsoft YaHei" w:hint="default"/>
                          <w:color w:val="ffff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Microsoft YaHei" w:cs="Microsoft YaHei" w:eastAsia="Microsoft YaHei" w:hAnsi="Microsoft YaHei" w:hint="default"/>
                          <w:color w:val="ffffff"/>
                          <w:sz w:val="24"/>
                          <w:szCs w:val="24"/>
                          <w:lang w:val="en-US" w:eastAsia="zh-CN"/>
                        </w:rPr>
                        <w:t>High School Diploma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exact" w:line="560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Microsoft YaHei" w:cs="Microsoft YaHei" w:eastAsia="Microsoft YaHei" w:hAnsi="Microsoft YaHei" w:hint="eastAsia"/>
                          <w:color w:val="ffff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Microsoft YaHei" w:cs="Microsoft YaHei" w:eastAsia="Microsoft YaHei" w:hAnsi="Microsoft YaHei" w:hint="default"/>
                          <w:color w:val="ffffff"/>
                          <w:sz w:val="24"/>
                          <w:szCs w:val="24"/>
                          <w:lang w:val="en-US" w:eastAsia="zh-CN"/>
                        </w:rPr>
                        <w:t>GPA:3.8</w:t>
                      </w:r>
                      <w:r>
                        <w:rPr>
                          <w:rFonts w:ascii="Microsoft YaHei" w:cs="Microsoft YaHei" w:eastAsia="Microsoft YaHei" w:hAnsi="Microsoft YaHei" w:hint="eastAsia"/>
                          <w:color w:val="ffffff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exact" w:line="560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Microsoft YaHei" w:cs="Microsoft YaHei" w:eastAsia="Microsoft YaHei" w:hAnsi="Microsoft YaHei" w:hint="eastAsia"/>
                          <w:color w:val="ffff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Microsoft YaHei" w:cs="Microsoft YaHei" w:eastAsia="Microsoft YaHei" w:hAnsi="Microsoft YaHei" w:hint="default"/>
                          <w:color w:val="ffffff"/>
                          <w:sz w:val="24"/>
                          <w:szCs w:val="24"/>
                          <w:lang w:val="en-US" w:eastAsia="zh-CN"/>
                        </w:rPr>
                        <w:t>Club C</w:t>
                      </w:r>
                      <w:r>
                        <w:rPr>
                          <w:rFonts w:ascii="Microsoft YaHei" w:cs="Microsoft YaHei" w:eastAsia="Microsoft YaHei" w:hAnsi="Microsoft YaHei" w:hint="eastAsia"/>
                          <w:color w:val="ffffff"/>
                          <w:sz w:val="24"/>
                          <w:szCs w:val="24"/>
                          <w:lang w:val="en-US" w:eastAsia="zh-CN"/>
                        </w:rPr>
                        <w:t>ertificate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exact" w:line="560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Microsoft YaHei" w:cs="Microsoft YaHei" w:eastAsia="Microsoft YaHei" w:hAnsi="Microsoft YaHei" w:hint="default"/>
                          <w:color w:val="ffff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Microsoft YaHei" w:cs="Microsoft YaHei" w:eastAsia="Microsoft YaHei" w:hAnsi="Microsoft YaHei" w:hint="default"/>
                          <w:color w:val="ffffff"/>
                          <w:sz w:val="24"/>
                          <w:szCs w:val="24"/>
                          <w:lang w:val="en-US" w:eastAsia="zh-CN"/>
                        </w:rPr>
                        <w:t>Different Reference Books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exact" w:line="560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Microsoft YaHei" w:cs="Microsoft YaHei" w:eastAsia="Microsoft YaHei" w:hAnsi="Microsoft YaHei" w:hint="eastAsia"/>
                          <w:color w:val="ffffff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exact" w:line="560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Microsoft YaHei" w:cs="Microsoft YaHei" w:eastAsia="Microsoft YaHei" w:hAnsi="Microsoft YaHei" w:hint="eastAsia"/>
                          <w:color w:val="ffffff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2417445</wp:posOffset>
                </wp:positionH>
                <wp:positionV relativeFrom="paragraph">
                  <wp:posOffset>3458845</wp:posOffset>
                </wp:positionV>
                <wp:extent cx="2056764" cy="409575"/>
                <wp:effectExtent l="0" t="0" r="635" b="9525"/>
                <wp:wrapNone/>
                <wp:docPr id="1030" name="文本框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56764" cy="409575"/>
                        </a:xfrm>
                        <a:prstGeom prst="rect"/>
                        <a:gradFill flip="none" rotWithShape="true">
                          <a:gsLst>
                            <a:gs pos="0">
                              <a:srgbClr val="ffdb99"/>
                            </a:gs>
                            <a:gs pos="50000">
                              <a:srgbClr val="ffd58c"/>
                            </a:gs>
                            <a:gs pos="100000">
                              <a:srgbClr val="ffd172"/>
                            </a:gs>
                          </a:gsLst>
                          <a:lin ang="5400000" scaled="false"/>
                        </a:gradFill>
                      </wps:spPr>
                      <wps:txbx id="1030">
                        <w:txbxContent>
                          <w:p>
                            <w:pPr>
                              <w:pStyle w:val="style0"/>
                              <w:snapToGrid w:val="false"/>
                              <w:rPr>
                                <w:rFonts w:ascii="Microsoft YaHei" w:eastAsia="Microsoft YaHei" w:hAnsi="Microsoft YaHei" w:hint="eastAsia"/>
                                <w:b/>
                                <w:color w:val="333f5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color w:val="333f50"/>
                                <w:sz w:val="28"/>
                                <w:szCs w:val="28"/>
                                <w:lang w:val="en-US" w:eastAsia="zh-CN"/>
                              </w:rPr>
                              <w:t>SKILLS &amp; SPECIALTY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stroked="f" style="position:absolute;margin-left:190.35pt;margin-top:272.35pt;width:161.95pt;height:32.25pt;z-index:22;mso-position-horizontal-relative:text;mso-position-vertical-relative:text;mso-width-relative:page;mso-height-relative:page;mso-wrap-distance-left:0.0pt;mso-wrap-distance-right:0.0pt;visibility:visible;">
                <v:fill color2="#ffd172" rotate="true" method="any" color="#ffdb99" focus="100%" type="gradient" colors="0f #ffdb99;32768f #ffd58c;1 #ffd172;">
                  <o:fill v:ext="view" type="gradientUnscaled"/>
                </v:fill>
                <v:textbox inset="7.2pt,3.6pt,7.2pt,3.6pt">
                  <w:txbxContent>
                    <w:p>
                      <w:pPr>
                        <w:pStyle w:val="style0"/>
                        <w:snapToGrid w:val="false"/>
                        <w:rPr>
                          <w:rFonts w:ascii="Microsoft YaHei" w:eastAsia="Microsoft YaHei" w:hAnsi="Microsoft YaHei" w:hint="eastAsia"/>
                          <w:b/>
                          <w:color w:val="333f5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color w:val="333f50"/>
                          <w:sz w:val="28"/>
                          <w:szCs w:val="28"/>
                          <w:lang w:val="en-US" w:eastAsia="zh-CN"/>
                        </w:rPr>
                        <w:t>SKILLS &amp; SPECIALTY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YaHei" w:cs="Arial" w:eastAsia="Microsoft YaHei" w:hAnsi="Microsoft YaHei"/>
          <w:color w:val="169ac3"/>
          <w:sz w:val="56"/>
          <w:szCs w:val="56"/>
          <w:lang w:eastAsia="zh-CN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2566035</wp:posOffset>
                </wp:positionH>
                <wp:positionV relativeFrom="paragraph">
                  <wp:posOffset>-359410</wp:posOffset>
                </wp:positionV>
                <wp:extent cx="3251199" cy="1240790"/>
                <wp:effectExtent l="0" t="0" r="6350" b="16510"/>
                <wp:wrapNone/>
                <wp:docPr id="1031" name="文本框 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51199" cy="1240790"/>
                        </a:xfrm>
                        <a:prstGeom prst="rect"/>
                        <a:gradFill flip="none" rotWithShape="true">
                          <a:gsLst>
                            <a:gs pos="0">
                              <a:srgbClr val="ffdb99"/>
                            </a:gs>
                            <a:gs pos="50000">
                              <a:srgbClr val="ffd58c"/>
                            </a:gs>
                            <a:gs pos="100000">
                              <a:srgbClr val="ffd172"/>
                            </a:gs>
                          </a:gsLst>
                          <a:lin ang="5400000" scaled="false"/>
                        </a:gradFill>
                        <a:ln cmpd="sng" cap="flat" w="12700">
                          <a:solidFill>
                            <a:srgbClr val="ffc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spacing w:before="83" w:after="0" w:lineRule="exact" w:line="584"/>
                              <w:ind w:right="-117" w:firstLine="600" w:firstLineChars="100"/>
                              <w:jc w:val="both"/>
                              <w:rPr>
                                <w:rFonts w:ascii="Microsoft YaHei" w:cs="Arial" w:eastAsia="Microsoft YaHei" w:hAnsi="Microsoft YaHei" w:hint="default"/>
                                <w:b/>
                                <w:bCs/>
                                <w:color w:val="3b3838"/>
                                <w:sz w:val="60"/>
                                <w:szCs w:val="60"/>
                                <w:lang w:val="en-US" w:eastAsia="zh-CN"/>
                              </w:rPr>
                            </w:pPr>
                            <w:r>
                              <w:rPr>
                                <w:rFonts w:ascii="Microsoft YaHei" w:cs="Arial" w:eastAsia="Microsoft YaHei" w:hAnsi="Microsoft YaHei" w:hint="default"/>
                                <w:b/>
                                <w:bCs/>
                                <w:color w:val="3b3838"/>
                                <w:sz w:val="60"/>
                                <w:szCs w:val="60"/>
                                <w:lang w:val="en-US" w:eastAsia="zh-CN"/>
                              </w:rPr>
                              <w:t>Rediet Tsega</w:t>
                            </w:r>
                          </w:p>
                          <w:p>
                            <w:pPr>
                              <w:pStyle w:val="style0"/>
                              <w:spacing w:before="83" w:after="0" w:lineRule="exact" w:line="584"/>
                              <w:ind w:right="-117" w:firstLine="240" w:firstLineChars="100"/>
                              <w:jc w:val="both"/>
                              <w:rPr>
                                <w:rFonts w:ascii="Microsoft YaHei" w:eastAsia="Microsoft YaHei" w:hAnsi="Microsoft YaHei" w:hint="default"/>
                                <w:b/>
                                <w:bCs/>
                                <w:color w:val="3b3838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3b3838"/>
                                <w:sz w:val="24"/>
                                <w:szCs w:val="24"/>
                                <w:lang w:eastAsia="zh-CN"/>
                              </w:rPr>
                              <w:t>Job</w:t>
                            </w:r>
                            <w:r>
                              <w:rPr>
                                <w:rFonts w:ascii="Microsoft YaHei" w:eastAsia="Microsoft YaHei" w:hAnsi="Microsoft YaHei" w:hint="default"/>
                                <w:b/>
                                <w:bCs/>
                                <w:color w:val="3b3838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3b3838"/>
                                <w:sz w:val="24"/>
                                <w:szCs w:val="24"/>
                                <w:lang w:val="en-US" w:eastAsia="zh-CN"/>
                              </w:rPr>
                              <w:t>I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3b3838"/>
                                <w:sz w:val="24"/>
                                <w:szCs w:val="24"/>
                                <w:lang w:eastAsia="zh-CN"/>
                              </w:rPr>
                              <w:t>ntentio</w:t>
                            </w:r>
                            <w:r>
                              <w:rPr>
                                <w:rFonts w:eastAsia="Microsoft YaHei" w:hAnsi="Microsoft YaHei" w:hint="default"/>
                                <w:b/>
                                <w:bCs/>
                                <w:color w:val="3b3838"/>
                                <w:sz w:val="24"/>
                                <w:szCs w:val="24"/>
                                <w:lang w:val="en-US" w:eastAsia="zh-CN"/>
                              </w:rPr>
                              <w:t>n: Website development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spacing w:before="83" w:after="0" w:lineRule="exact" w:line="584"/>
                              <w:ind w:right="-117"/>
                              <w:jc w:val="both"/>
                              <w:rPr>
                                <w:rFonts w:ascii="Microsoft YaHei" w:cs="Arial" w:eastAsia="Microsoft YaHei" w:hAnsi="Microsoft YaHei"/>
                                <w:b/>
                                <w:bCs/>
                                <w:color w:val="3b3838"/>
                                <w:sz w:val="56"/>
                                <w:szCs w:val="56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before="34" w:after="0" w:lineRule="auto" w:line="240"/>
                              <w:ind w:left="113" w:right="-20"/>
                              <w:jc w:val="center"/>
                              <w:rPr>
                                <w:rFonts w:ascii="Microsoft YaHei" w:cs="Arial" w:eastAsia="Microsoft YaHei" w:hAnsi="Microsoft YaHei"/>
                                <w:color w:val="333f50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stroked="t" style="position:absolute;margin-left:202.05pt;margin-top:-28.3pt;width:256.0pt;height:97.7pt;z-index:14;mso-position-horizontal-relative:text;mso-position-vertical-relative:text;mso-width-relative:page;mso-height-relative:page;mso-wrap-distance-left:0.0pt;mso-wrap-distance-right:0.0pt;visibility:visible;">
                <v:stroke joinstyle="miter" color="#ffc000" weight="1.0pt"/>
                <v:fill color2="#ffd172" rotate="true" method="any" color="#ffdb99" focus="100%" type="gradient" colors="0f #ffdb99;32768f #ffd58c;1 #ffd172;">
                  <o:fill v:ext="view" type="gradientUnscaled"/>
                </v:fill>
                <v:textbox>
                  <w:txbxContent>
                    <w:p>
                      <w:pPr>
                        <w:pStyle w:val="style0"/>
                        <w:spacing w:before="83" w:after="0" w:lineRule="exact" w:line="584"/>
                        <w:ind w:right="-117" w:firstLine="600" w:firstLineChars="100"/>
                        <w:jc w:val="both"/>
                        <w:rPr>
                          <w:rFonts w:ascii="Microsoft YaHei" w:cs="Arial" w:eastAsia="Microsoft YaHei" w:hAnsi="Microsoft YaHei" w:hint="default"/>
                          <w:b/>
                          <w:bCs/>
                          <w:color w:val="3b3838"/>
                          <w:sz w:val="60"/>
                          <w:szCs w:val="60"/>
                          <w:lang w:val="en-US" w:eastAsia="zh-CN"/>
                        </w:rPr>
                      </w:pPr>
                      <w:r>
                        <w:rPr>
                          <w:rFonts w:ascii="Microsoft YaHei" w:cs="Arial" w:eastAsia="Microsoft YaHei" w:hAnsi="Microsoft YaHei" w:hint="default"/>
                          <w:b/>
                          <w:bCs/>
                          <w:color w:val="3b3838"/>
                          <w:sz w:val="60"/>
                          <w:szCs w:val="60"/>
                          <w:lang w:val="en-US" w:eastAsia="zh-CN"/>
                        </w:rPr>
                        <w:t>Rediet Tsega</w:t>
                      </w:r>
                    </w:p>
                    <w:p>
                      <w:pPr>
                        <w:pStyle w:val="style0"/>
                        <w:spacing w:before="83" w:after="0" w:lineRule="exact" w:line="584"/>
                        <w:ind w:right="-117" w:firstLine="240" w:firstLineChars="100"/>
                        <w:jc w:val="both"/>
                        <w:rPr>
                          <w:rFonts w:ascii="Microsoft YaHei" w:eastAsia="Microsoft YaHei" w:hAnsi="Microsoft YaHei" w:hint="default"/>
                          <w:b/>
                          <w:bCs/>
                          <w:color w:val="3b3838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3b3838"/>
                          <w:sz w:val="24"/>
                          <w:szCs w:val="24"/>
                          <w:lang w:eastAsia="zh-CN"/>
                        </w:rPr>
                        <w:t>Job</w:t>
                      </w:r>
                      <w:r>
                        <w:rPr>
                          <w:rFonts w:ascii="Microsoft YaHei" w:eastAsia="Microsoft YaHei" w:hAnsi="Microsoft YaHei" w:hint="default"/>
                          <w:b/>
                          <w:bCs/>
                          <w:color w:val="3b3838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3b3838"/>
                          <w:sz w:val="24"/>
                          <w:szCs w:val="24"/>
                          <w:lang w:val="en-US" w:eastAsia="zh-CN"/>
                        </w:rPr>
                        <w:t>I</w:t>
                      </w:r>
                      <w:r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3b3838"/>
                          <w:sz w:val="24"/>
                          <w:szCs w:val="24"/>
                          <w:lang w:eastAsia="zh-CN"/>
                        </w:rPr>
                        <w:t>ntentio</w:t>
                      </w:r>
                      <w:r>
                        <w:rPr>
                          <w:rFonts w:eastAsia="Microsoft YaHei" w:hAnsi="Microsoft YaHei" w:hint="default"/>
                          <w:b/>
                          <w:bCs/>
                          <w:color w:val="3b3838"/>
                          <w:sz w:val="24"/>
                          <w:szCs w:val="24"/>
                          <w:lang w:val="en-US" w:eastAsia="zh-CN"/>
                        </w:rPr>
                        <w:t>n: Website development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  <w:p>
                      <w:pPr>
                        <w:pStyle w:val="style0"/>
                        <w:spacing w:before="83" w:after="0" w:lineRule="exact" w:line="584"/>
                        <w:ind w:right="-117"/>
                        <w:jc w:val="both"/>
                        <w:rPr>
                          <w:rFonts w:ascii="Microsoft YaHei" w:cs="Arial" w:eastAsia="Microsoft YaHei" w:hAnsi="Microsoft YaHei"/>
                          <w:b/>
                          <w:bCs/>
                          <w:color w:val="3b3838"/>
                          <w:sz w:val="56"/>
                          <w:szCs w:val="56"/>
                          <w:lang w:eastAsia="zh-CN"/>
                        </w:rPr>
                      </w:pPr>
                    </w:p>
                    <w:p>
                      <w:pPr>
                        <w:pStyle w:val="style0"/>
                        <w:spacing w:before="34" w:after="0" w:lineRule="auto" w:line="240"/>
                        <w:ind w:left="113" w:right="-20"/>
                        <w:jc w:val="center"/>
                        <w:rPr>
                          <w:rFonts w:ascii="Microsoft YaHei" w:cs="Arial" w:eastAsia="Microsoft YaHei" w:hAnsi="Microsoft YaHei"/>
                          <w:color w:val="333f50"/>
                          <w:sz w:val="20"/>
                          <w:szCs w:val="20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1920239</wp:posOffset>
                </wp:positionH>
                <wp:positionV relativeFrom="paragraph">
                  <wp:posOffset>6390640</wp:posOffset>
                </wp:positionV>
                <wp:extent cx="4543425" cy="1334135"/>
                <wp:effectExtent l="0" t="0" r="0" b="0"/>
                <wp:wrapNone/>
                <wp:docPr id="1032" name="文本框 1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43425" cy="1334135"/>
                        </a:xfrm>
                        <a:prstGeom prst="rect"/>
                      </wps:spPr>
                      <wps:txbx id="1032">
                        <w:txbxContent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lineRule="exact" w:line="360"/>
                              <w:ind w:left="420" w:leftChars="0" w:hanging="420" w:firstLineChars="0"/>
                              <w:rPr>
                                <w:rFonts w:ascii="Microsoft YaHei" w:cs="宋体" w:eastAsia="Microsoft YaHei" w:hAnsi="Microsoft YaHei" w:hint="eastAsia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cs="宋体" w:eastAsia="Microsoft YaHei" w:hAnsi="Microsoft YaHei" w:hint="default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Know your audience</w:t>
                            </w:r>
                            <w:r>
                              <w:rPr>
                                <w:rFonts w:ascii="Microsoft YaHei" w:cs="宋体" w:eastAsia="Microsoft YaHei" w:hAnsi="Microsoft YaHei" w:hint="eastAsia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lineRule="exact" w:line="360"/>
                              <w:ind w:left="420" w:leftChars="0" w:hanging="420" w:firstLineChars="0"/>
                              <w:rPr>
                                <w:rFonts w:ascii="Microsoft YaHei" w:cs="宋体" w:eastAsia="Microsoft YaHei" w:hAnsi="Microsoft YaHei" w:hint="eastAsia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cs="宋体" w:eastAsia="Microsoft YaHei" w:hAnsi="Microsoft YaHei" w:hint="default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List your accomplishment</w:t>
                            </w:r>
                            <w:r>
                              <w:rPr>
                                <w:rFonts w:ascii="Microsoft YaHei" w:cs="宋体" w:eastAsia="Microsoft YaHei" w:hAnsi="Microsoft YaHei" w:hint="eastAsia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lineRule="exact" w:line="360"/>
                              <w:ind w:left="420" w:leftChars="0" w:hanging="420" w:firstLineChars="0"/>
                              <w:rPr>
                                <w:rFonts w:ascii="Microsoft YaHei" w:cs="宋体" w:eastAsia="Microsoft YaHei" w:hAnsi="Microsoft YaHei" w:hint="eastAsia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cs="宋体" w:eastAsia="Microsoft YaHei" w:hAnsi="Microsoft YaHei" w:hint="default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Comment any challenges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lineRule="exact" w:line="360"/>
                              <w:ind w:left="420" w:leftChars="0" w:hanging="420" w:firstLineChars="0"/>
                              <w:rPr>
                                <w:rFonts w:ascii="Microsoft YaHei" w:cs="宋体" w:eastAsia="Microsoft YaHei" w:hAnsi="Microsoft YaHei" w:hint="eastAsia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cs="宋体" w:eastAsia="Microsoft YaHei" w:hAnsi="Microsoft YaHei" w:hint="default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Set future goals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lineRule="exact" w:line="360"/>
                              <w:ind w:left="420" w:leftChars="0" w:hanging="420" w:firstLineChars="0"/>
                              <w:rPr>
                                <w:rFonts w:ascii="Microsoft YaHei" w:cs="宋体" w:eastAsia="Microsoft YaHei" w:hAnsi="Microsoft YaHei" w:hint="eastAsia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cs="宋体" w:eastAsia="Microsoft YaHei" w:hAnsi="Microsoft YaHei" w:hint="default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Give feedback</w:t>
                            </w:r>
                          </w:p>
                        </w:txbxContent>
                      </wps:txbx>
                      <wps:bodyPr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filled="f" stroked="f" style="position:absolute;margin-left:151.2pt;margin-top:503.2pt;width:357.75pt;height:105.05pt;z-index:25;mso-position-horizontal-relative:text;mso-position-vertical-relative:text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lineRule="exact" w:line="360"/>
                        <w:ind w:left="420" w:leftChars="0" w:hanging="420" w:firstLineChars="0"/>
                        <w:rPr>
                          <w:rFonts w:ascii="Microsoft YaHei" w:cs="宋体" w:eastAsia="Microsoft YaHei" w:hAnsi="Microsoft YaHei" w:hint="eastAsia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" w:cs="宋体" w:eastAsia="Microsoft YaHei" w:hAnsi="Microsoft YaHei" w:hint="default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Know your audience</w:t>
                      </w:r>
                      <w:r>
                        <w:rPr>
                          <w:rFonts w:ascii="Microsoft YaHei" w:cs="宋体" w:eastAsia="Microsoft YaHei" w:hAnsi="Microsoft YaHei" w:hint="eastAsia"/>
                          <w:color w:val="00000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lineRule="exact" w:line="360"/>
                        <w:ind w:left="420" w:leftChars="0" w:hanging="420" w:firstLineChars="0"/>
                        <w:rPr>
                          <w:rFonts w:ascii="Microsoft YaHei" w:cs="宋体" w:eastAsia="Microsoft YaHei" w:hAnsi="Microsoft YaHei" w:hint="eastAsia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" w:cs="宋体" w:eastAsia="Microsoft YaHei" w:hAnsi="Microsoft YaHei" w:hint="default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List your accomplishment</w:t>
                      </w:r>
                      <w:r>
                        <w:rPr>
                          <w:rFonts w:ascii="Microsoft YaHei" w:cs="宋体" w:eastAsia="Microsoft YaHei" w:hAnsi="Microsoft YaHei" w:hint="eastAsia"/>
                          <w:color w:val="00000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lineRule="exact" w:line="360"/>
                        <w:ind w:left="420" w:leftChars="0" w:hanging="420" w:firstLineChars="0"/>
                        <w:rPr>
                          <w:rFonts w:ascii="Microsoft YaHei" w:cs="宋体" w:eastAsia="Microsoft YaHei" w:hAnsi="Microsoft YaHei" w:hint="eastAsia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" w:cs="宋体" w:eastAsia="Microsoft YaHei" w:hAnsi="Microsoft YaHei" w:hint="default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Comment any challenges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lineRule="exact" w:line="360"/>
                        <w:ind w:left="420" w:leftChars="0" w:hanging="420" w:firstLineChars="0"/>
                        <w:rPr>
                          <w:rFonts w:ascii="Microsoft YaHei" w:cs="宋体" w:eastAsia="Microsoft YaHei" w:hAnsi="Microsoft YaHei" w:hint="eastAsia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" w:cs="宋体" w:eastAsia="Microsoft YaHei" w:hAnsi="Microsoft YaHei" w:hint="default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Set future goals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lineRule="exact" w:line="360"/>
                        <w:ind w:left="420" w:leftChars="0" w:hanging="420" w:firstLineChars="0"/>
                        <w:rPr>
                          <w:rFonts w:ascii="Microsoft YaHei" w:cs="宋体" w:eastAsia="Microsoft YaHei" w:hAnsi="Microsoft YaHei" w:hint="eastAsia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" w:cs="宋体" w:eastAsia="Microsoft YaHei" w:hAnsi="Microsoft YaHei" w:hint="default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Give feedback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2124075</wp:posOffset>
                </wp:positionH>
                <wp:positionV relativeFrom="paragraph">
                  <wp:posOffset>5891530</wp:posOffset>
                </wp:positionV>
                <wp:extent cx="1984375" cy="361950"/>
                <wp:effectExtent l="0" t="0" r="15875" b="0"/>
                <wp:wrapNone/>
                <wp:docPr id="1033" name="文本框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84375" cy="361950"/>
                        </a:xfrm>
                        <a:prstGeom prst="rect"/>
                        <a:gradFill flip="none" rotWithShape="true">
                          <a:gsLst>
                            <a:gs pos="0">
                              <a:srgbClr val="ffdb99"/>
                            </a:gs>
                            <a:gs pos="50000">
                              <a:srgbClr val="ffd58c"/>
                            </a:gs>
                            <a:gs pos="100000">
                              <a:srgbClr val="ffd172"/>
                            </a:gs>
                          </a:gsLst>
                          <a:lin ang="5400000" scaled="false"/>
                        </a:gradFill>
                      </wps:spPr>
                      <wps:txbx id="1033">
                        <w:txbxContent>
                          <w:p>
                            <w:pPr>
                              <w:pStyle w:val="style0"/>
                              <w:rPr>
                                <w:rFonts w:ascii="Microsoft YaHei" w:eastAsia="Microsoft YaHei" w:hAnsi="Microsoft YaHei" w:hint="eastAsia"/>
                                <w:b/>
                                <w:color w:val="333f5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color w:val="333f50"/>
                                <w:sz w:val="28"/>
                                <w:szCs w:val="28"/>
                                <w:lang w:val="en-US" w:eastAsia="zh-CN"/>
                              </w:rPr>
                              <w:t>SELF-EVALUATION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stroked="f" style="position:absolute;margin-left:167.25pt;margin-top:463.9pt;width:156.25pt;height:28.5pt;z-index:24;mso-position-horizontal-relative:text;mso-position-vertical-relative:text;mso-width-relative:page;mso-height-relative:page;mso-wrap-distance-left:0.0pt;mso-wrap-distance-right:0.0pt;visibility:visible;">
                <v:fill color2="#ffd172" rotate="true" method="any" color="#ffdb99" focus="100%" type="gradient" colors="0f #ffdb99;32768f #ffd58c;1 #ffd172;">
                  <o:fill v:ext="view" type="gradientUnscaled"/>
                </v:fill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Microsoft YaHei" w:eastAsia="Microsoft YaHei" w:hAnsi="Microsoft YaHei" w:hint="eastAsia"/>
                          <w:b/>
                          <w:color w:val="333f5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color w:val="333f50"/>
                          <w:sz w:val="28"/>
                          <w:szCs w:val="28"/>
                          <w:lang w:val="en-US" w:eastAsia="zh-CN"/>
                        </w:rPr>
                        <w:t>SELF-EVALUATION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-190500</wp:posOffset>
                </wp:positionH>
                <wp:positionV relativeFrom="paragraph">
                  <wp:posOffset>5284470</wp:posOffset>
                </wp:positionV>
                <wp:extent cx="1333500" cy="1427479"/>
                <wp:effectExtent l="0" t="0" r="0" b="1270"/>
                <wp:wrapNone/>
                <wp:docPr id="1034" name="组合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333500" cy="1427479"/>
                          <a:chOff x="13077" y="13191"/>
                          <a:chExt cx="2100" cy="2248"/>
                        </a:xfrm>
                      </wpg:grpSpPr>
                      <wpg:grpSp>
                        <wpg:cNvGrpSpPr/>
                        <wpg:grpSpPr>
                          <a:xfrm>
                            <a:off x="13182" y="13191"/>
                            <a:ext cx="1995" cy="120"/>
                            <a:chOff x="1584" y="12254"/>
                            <a:chExt cx="1995" cy="120"/>
                          </a:xfrm>
                        </wpg:grpSpPr>
                        <wps:wsp>
                          <wps:cNvSpPr/>
                          <wps:spPr>
                            <a:xfrm rot="0">
                              <a:off x="1584" y="12260"/>
                              <a:ext cx="1995" cy="113"/>
                            </a:xfrm>
                            <a:prstGeom prst="rect"/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1584" y="12254"/>
                              <a:ext cx="1995" cy="120"/>
                            </a:xfrm>
                            <a:prstGeom prst="rect"/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182" y="13869"/>
                            <a:ext cx="1995" cy="120"/>
                            <a:chOff x="1584" y="12624"/>
                            <a:chExt cx="1995" cy="120"/>
                          </a:xfrm>
                        </wpg:grpSpPr>
                        <wps:wsp>
                          <wps:cNvSpPr/>
                          <wps:spPr>
                            <a:xfrm rot="0">
                              <a:off x="1584" y="12630"/>
                              <a:ext cx="1995" cy="113"/>
                            </a:xfrm>
                            <a:prstGeom prst="rect"/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1584" y="12624"/>
                              <a:ext cx="1995" cy="120"/>
                            </a:xfrm>
                            <a:prstGeom prst="rect"/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077" y="14625"/>
                            <a:ext cx="1995" cy="155"/>
                            <a:chOff x="1479" y="13004"/>
                            <a:chExt cx="1995" cy="155"/>
                          </a:xfrm>
                        </wpg:grpSpPr>
                        <wps:wsp>
                          <wps:cNvSpPr/>
                          <wps:spPr>
                            <a:xfrm rot="0">
                              <a:off x="1479" y="13039"/>
                              <a:ext cx="1995" cy="120"/>
                            </a:xfrm>
                            <a:prstGeom prst="rect"/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1480" y="13004"/>
                              <a:ext cx="1971" cy="135"/>
                            </a:xfrm>
                            <a:prstGeom prst="rect"/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182" y="15315"/>
                            <a:ext cx="1995" cy="124"/>
                            <a:chOff x="1584" y="12960"/>
                            <a:chExt cx="1995" cy="124"/>
                          </a:xfrm>
                        </wpg:grpSpPr>
                        <wps:wsp>
                          <wps:cNvSpPr/>
                          <wps:spPr>
                            <a:xfrm rot="0">
                              <a:off x="1584" y="12971"/>
                              <a:ext cx="1995" cy="113"/>
                            </a:xfrm>
                            <a:prstGeom prst="rect"/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1584" y="12960"/>
                              <a:ext cx="1913" cy="120"/>
                            </a:xfrm>
                            <a:prstGeom prst="rect"/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1034" filled="f" stroked="f" style="position:absolute;margin-left:-15.0pt;margin-top:416.1pt;width:105.0pt;height:112.4pt;z-index:11;mso-position-horizontal-relative:text;mso-position-vertical-relative:text;mso-width-relative:page;mso-height-relative:page;mso-wrap-distance-left:0.0pt;mso-wrap-distance-right:0.0pt;visibility:visible;" coordsize="2100,2248" coordorigin="13077,13191">
                <v:group id="1035" filled="f" stroked="f" style="position:absolute;left:13182;top:13191;width:1995;height:120;z-index:2;mso-position-horizontal-relative:page;mso-position-vertical-relative:page;mso-width-relative:page;mso-height-relative:page;visibility:visible;" coordsize="1995,120" coordorigin="1584,12254">
                  <v:rect id="1036" fillcolor="#d9d9d9" stroked="f" style="position:absolute;left:1584;top:12260;width:1995;height:113;z-index:2;mso-position-horizontal-relative:page;mso-position-vertical-relative:page;mso-width-relative:page;mso-height-relative:page;visibility:visible;">
                    <v:stroke on="f"/>
                    <v:fill/>
                  </v:rect>
                  <v:rect id="1037" fillcolor="white" stroked="f" style="position:absolute;left:1584;top:12254;width:1995;height:120;z-index:3;mso-position-horizontal-relative:page;mso-position-vertical-relative:page;mso-width-relative:page;mso-height-relative:page;visibility:visible;">
                    <v:stroke on="f"/>
                    <v:fill/>
                  </v:rect>
                  <v:fill/>
                </v:group>
                <v:group id="1038" filled="f" stroked="f" style="position:absolute;left:13182;top:13869;width:1995;height:120;z-index:3;mso-position-horizontal-relative:page;mso-position-vertical-relative:page;mso-width-relative:page;mso-height-relative:page;visibility:visible;" coordsize="1995,120" coordorigin="1584,12624">
                  <v:rect id="1039" fillcolor="#d9d9d9" stroked="f" style="position:absolute;left:1584;top:12630;width:1995;height:113;z-index:2;mso-position-horizontal-relative:page;mso-position-vertical-relative:page;mso-width-relative:page;mso-height-relative:page;visibility:visible;">
                    <v:stroke on="f"/>
                    <v:fill/>
                  </v:rect>
                  <v:rect id="1040" fillcolor="white" stroked="f" style="position:absolute;left:1584;top:12624;width:1995;height:120;z-index:3;mso-position-horizontal-relative:page;mso-position-vertical-relative:page;mso-width-relative:page;mso-height-relative:page;visibility:visible;">
                    <v:stroke on="f"/>
                    <v:fill/>
                  </v:rect>
                  <v:fill/>
                </v:group>
                <v:group id="1041" filled="f" stroked="f" style="position:absolute;left:13077;top:14625;width:1995;height:155;z-index:4;mso-position-horizontal-relative:page;mso-position-vertical-relative:page;mso-width-relative:page;mso-height-relative:page;visibility:visible;" coordsize="1995,155" coordorigin="1479,13004">
                  <v:rect id="1042" fillcolor="#d9d9d9" stroked="f" style="position:absolute;left:1479;top:13039;width:1995;height:120;z-index:2;mso-position-horizontal-relative:page;mso-position-vertical-relative:page;mso-width-relative:page;mso-height-relative:page;visibility:visible;">
                    <v:stroke on="f"/>
                    <v:fill/>
                  </v:rect>
                  <v:rect id="1043" fillcolor="white" stroked="f" style="position:absolute;left:1480;top:13004;width:1971;height:135;z-index:3;mso-position-horizontal-relative:page;mso-position-vertical-relative:page;mso-width-relative:page;mso-height-relative:page;visibility:visible;">
                    <v:stroke on="f"/>
                    <v:fill/>
                  </v:rect>
                  <v:fill/>
                </v:group>
                <v:group id="1044" filled="f" stroked="f" style="position:absolute;left:13182;top:15315;width:1995;height:124;z-index:5;mso-position-horizontal-relative:page;mso-position-vertical-relative:page;mso-width-relative:page;mso-height-relative:page;visibility:visible;" coordsize="1995,124" coordorigin="1584,12960">
                  <v:rect id="1045" fillcolor="#d9d9d9" stroked="f" style="position:absolute;left:1584;top:12971;width:1995;height:113;z-index:2;mso-position-horizontal-relative:page;mso-position-vertical-relative:page;mso-width-relative:page;mso-height-relative:page;visibility:visible;">
                    <v:stroke on="f"/>
                    <v:fill/>
                  </v:rect>
                  <v:rect id="1046" fillcolor="white" stroked="f" style="position:absolute;left:1584;top:12960;width:1913;height:120;z-index:3;mso-position-horizontal-relative:page;mso-position-vertical-relative:page;mso-width-relative:page;mso-height-relative:page;visibility:visible;">
                    <v:stroke on="f"/>
                    <v:fill/>
                  </v:rect>
                  <v:fill/>
                </v:group>
                <v:fill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2057400</wp:posOffset>
                </wp:positionH>
                <wp:positionV relativeFrom="paragraph">
                  <wp:posOffset>3883025</wp:posOffset>
                </wp:positionV>
                <wp:extent cx="4010024" cy="2182495"/>
                <wp:effectExtent l="0" t="0" r="0" b="0"/>
                <wp:wrapNone/>
                <wp:docPr id="1047" name="文本框 1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10024" cy="2182495"/>
                        </a:xfrm>
                        <a:prstGeom prst="rect"/>
                      </wps:spPr>
                      <wps:txbx id="1047">
                        <w:txbxContent>
                          <w:p>
                            <w:pPr>
                              <w:pStyle w:val="style94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spacing w:before="0" w:beforeAutospacing="false" w:after="0" w:afterAutospacing="false" w:lineRule="exact" w:line="380"/>
                              <w:ind w:left="420" w:leftChars="0" w:hanging="420" w:firstLineChars="0"/>
                              <w:jc w:val="both"/>
                              <w:rPr>
                                <w:rFonts w:ascii="Sitka Text" w:cs="Sitka Text" w:hAnsi="Sitka Text" w:hint="default"/>
                                <w:b w:val="false"/>
                                <w:bCs w:val="false"/>
                                <w:i w:val="false"/>
                                <w:iCs w:val="false"/>
                                <w:lang w:val="en-US"/>
                              </w:rPr>
                            </w:pPr>
                            <w:r>
                              <w:rPr>
                                <w:rFonts w:ascii="Sitka Text" w:cs="Sitka Text" w:hAnsi="Sitka Text" w:hint="default"/>
                                <w:b w:val="false"/>
                                <w:bCs w:val="false"/>
                                <w:i w:val="false"/>
                                <w:iCs w:val="false"/>
                                <w:lang w:val="en-US"/>
                              </w:rPr>
                              <w:t xml:space="preserve">Critical </w:t>
                            </w:r>
                            <w:r>
                              <w:rPr>
                                <w:rFonts w:ascii="Sitka Text" w:cs="Sitka Text" w:hAnsi="Sitka Text" w:hint="default"/>
                                <w:b w:val="false"/>
                                <w:bCs w:val="false"/>
                                <w:i w:val="false"/>
                                <w:iCs w:val="false"/>
                                <w:lang w:val="en-US"/>
                              </w:rPr>
                              <w:t>Thinking</w:t>
                            </w:r>
                          </w:p>
                          <w:p>
                            <w:pPr>
                              <w:pStyle w:val="style94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420"/>
                              </w:tabs>
                              <w:spacing w:before="0" w:beforeAutospacing="false" w:after="0" w:afterAutospacing="false" w:lineRule="exact" w:line="380"/>
                              <w:ind w:left="420" w:leftChars="0" w:hanging="420" w:firstLineChars="0"/>
                              <w:jc w:val="both"/>
                              <w:rPr>
                                <w:rFonts w:ascii="Sitka Text" w:cs="Sitka Text" w:hAnsi="Sitka Text" w:hint="default"/>
                                <w:b w:val="false"/>
                                <w:bCs w:val="false"/>
                                <w:i w:val="false"/>
                                <w:iCs w:val="false"/>
                                <w:lang w:val="en-US"/>
                              </w:rPr>
                            </w:pPr>
                            <w:r>
                              <w:rPr>
                                <w:rFonts w:ascii="Sitka Text" w:cs="Sitka Text" w:hAnsi="Sitka Text" w:hint="default"/>
                                <w:b w:val="false"/>
                                <w:bCs w:val="false"/>
                                <w:i w:val="false"/>
                                <w:iCs w:val="false"/>
                                <w:lang w:val="en-US"/>
                              </w:rPr>
                              <w:t>Communicating,Collaborating skills</w:t>
                            </w:r>
                          </w:p>
                          <w:p>
                            <w:pPr>
                              <w:pStyle w:val="style94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420"/>
                              </w:tabs>
                              <w:spacing w:before="0" w:beforeAutospacing="false" w:after="0" w:afterAutospacing="false" w:lineRule="exact" w:line="380"/>
                              <w:ind w:left="420" w:leftChars="0" w:hanging="420" w:firstLineChars="0"/>
                              <w:jc w:val="both"/>
                              <w:rPr>
                                <w:rFonts w:ascii="Sitka Text" w:cs="Sitka Text" w:hAnsi="Sitka Text" w:hint="default"/>
                                <w:b w:val="false"/>
                                <w:bCs w:val="false"/>
                                <w:i w:val="false"/>
                                <w:iCs w:val="false"/>
                                <w:lang w:val="en-US"/>
                              </w:rPr>
                            </w:pPr>
                            <w:r>
                              <w:rPr>
                                <w:rFonts w:ascii="Sitka Text" w:cs="Sitka Text" w:hAnsi="Sitka Text" w:hint="default"/>
                                <w:b w:val="false"/>
                                <w:bCs w:val="false"/>
                                <w:i w:val="false"/>
                                <w:iCs w:val="false"/>
                                <w:lang w:val="en-US"/>
                              </w:rPr>
                              <w:t>Self Management skill</w:t>
                            </w:r>
                          </w:p>
                          <w:p>
                            <w:pPr>
                              <w:pStyle w:val="style94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420"/>
                              </w:tabs>
                              <w:spacing w:before="0" w:beforeAutospacing="false" w:after="0" w:afterAutospacing="false" w:lineRule="exact" w:line="380"/>
                              <w:ind w:left="420" w:leftChars="0" w:hanging="420" w:firstLineChars="0"/>
                              <w:jc w:val="both"/>
                              <w:rPr>
                                <w:rFonts w:ascii="Sitka Text" w:cs="Sitka Text" w:hAnsi="Sitka Text" w:hint="default"/>
                                <w:b w:val="false"/>
                                <w:bCs w:val="false"/>
                                <w:i w:val="false"/>
                                <w:iCs w:val="false"/>
                                <w:lang w:val="en-US"/>
                              </w:rPr>
                            </w:pPr>
                            <w:r>
                              <w:rPr>
                                <w:rFonts w:ascii="Sitka Text" w:cs="Sitka Text" w:hAnsi="Sitka Text" w:hint="default"/>
                                <w:b w:val="false"/>
                                <w:bCs w:val="false"/>
                                <w:i w:val="false"/>
                                <w:iCs w:val="false"/>
                                <w:lang w:val="en-US"/>
                              </w:rPr>
                              <w:t>Motivation</w:t>
                            </w:r>
                          </w:p>
                          <w:p>
                            <w:pPr>
                              <w:pStyle w:val="style94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420"/>
                              </w:tabs>
                              <w:spacing w:before="0" w:beforeAutospacing="false" w:after="0" w:afterAutospacing="false" w:lineRule="exact" w:line="380"/>
                              <w:ind w:left="420" w:leftChars="0" w:hanging="420" w:firstLineChars="0"/>
                              <w:jc w:val="both"/>
                              <w:rPr>
                                <w:rFonts w:ascii="Sitka Text" w:cs="Sitka Text" w:hAnsi="Sitka Text" w:hint="default"/>
                                <w:b w:val="false"/>
                                <w:bCs w:val="false"/>
                                <w:i w:val="false"/>
                                <w:iCs w:val="false"/>
                                <w:lang w:val="en-US"/>
                              </w:rPr>
                            </w:pPr>
                            <w:r>
                              <w:rPr>
                                <w:rFonts w:ascii="Sitka Text" w:cs="Sitka Text" w:hAnsi="Sitka Text" w:hint="default"/>
                                <w:b w:val="false"/>
                                <w:bCs w:val="false"/>
                                <w:i w:val="false"/>
                                <w:iCs w:val="false"/>
                                <w:lang w:val="en-US"/>
                              </w:rPr>
                              <w:t>Punctuality</w:t>
                            </w:r>
                          </w:p>
                          <w:p>
                            <w:pPr>
                              <w:pStyle w:val="style94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420"/>
                              </w:tabs>
                              <w:spacing w:before="0" w:beforeAutospacing="false" w:after="0" w:afterAutospacing="false" w:lineRule="exact" w:line="380"/>
                              <w:ind w:left="420" w:leftChars="0" w:hanging="420" w:firstLineChars="0"/>
                              <w:jc w:val="both"/>
                              <w:rPr>
                                <w:rFonts w:ascii="Sitka Text" w:cs="Sitka Text" w:hAnsi="Sitka Text" w:hint="default"/>
                                <w:b w:val="false"/>
                                <w:bCs w:val="false"/>
                                <w:i w:val="false"/>
                                <w:iCs w:val="false"/>
                                <w:lang w:val="en-US"/>
                              </w:rPr>
                            </w:pPr>
                            <w:r>
                              <w:rPr>
                                <w:rFonts w:ascii="Sitka Text" w:cs="Sitka Text" w:hAnsi="Sitka Text" w:hint="default"/>
                                <w:b w:val="false"/>
                                <w:bCs w:val="false"/>
                                <w:i w:val="false"/>
                                <w:iCs w:val="false"/>
                                <w:lang w:val="en-US"/>
                              </w:rPr>
                              <w:t>Openness</w:t>
                            </w:r>
                          </w:p>
                          <w:p>
                            <w:pPr>
                              <w:pStyle w:val="style94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420"/>
                              </w:tabs>
                              <w:spacing w:before="0" w:beforeAutospacing="false" w:after="0" w:afterAutospacing="false" w:lineRule="exact" w:line="380"/>
                              <w:ind w:left="420" w:leftChars="0" w:hanging="420" w:firstLineChars="0"/>
                              <w:jc w:val="both"/>
                              <w:rPr>
                                <w:rFonts w:ascii="Sitka Text" w:cs="Sitka Text" w:hAnsi="Sitka Text" w:hint="default"/>
                                <w:b w:val="false"/>
                                <w:bCs w:val="false"/>
                                <w:i w:val="false"/>
                                <w:iCs w:val="false"/>
                                <w:lang w:val="en-US"/>
                              </w:rPr>
                            </w:pPr>
                            <w:r>
                              <w:rPr>
                                <w:rFonts w:ascii="Sitka Text" w:cs="Sitka Text" w:hAnsi="Sitka Text" w:hint="default"/>
                                <w:b w:val="false"/>
                                <w:bCs w:val="false"/>
                                <w:i w:val="false"/>
                                <w:iCs w:val="false"/>
                                <w:lang w:val="en-US"/>
                              </w:rPr>
                              <w:t xml:space="preserve">Leadership </w:t>
                            </w:r>
                          </w:p>
                          <w:p>
                            <w:pPr>
                              <w:pStyle w:val="style94"/>
                              <w:tabs>
                                <w:tab w:val="left" w:leader="none" w:pos="708"/>
                                <w:tab w:val="left" w:leader="none" w:pos="1416"/>
                                <w:tab w:val="left" w:leader="none" w:pos="2124"/>
                                <w:tab w:val="left" w:leader="none" w:pos="2832"/>
                                <w:tab w:val="left" w:leader="none" w:pos="3540"/>
                                <w:tab w:val="left" w:leader="none" w:pos="4248"/>
                                <w:tab w:val="left" w:leader="none" w:pos="4956"/>
                                <w:tab w:val="left" w:leader="none" w:pos="5664"/>
                                <w:tab w:val="left" w:leader="none" w:pos="6372"/>
                                <w:tab w:val="left" w:leader="none" w:pos="7080"/>
                                <w:tab w:val="left" w:leader="none" w:pos="7788"/>
                                <w:tab w:val="left" w:leader="none" w:pos="8496"/>
                                <w:tab w:val="left" w:leader="none" w:pos="9204"/>
                                <w:tab w:val="left" w:leader="none" w:pos="9912"/>
                              </w:tabs>
                              <w:spacing w:before="0" w:beforeAutospacing="false" w:after="0" w:afterAutospacing="false" w:lineRule="exact" w:line="380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7" filled="f" stroked="f" style="position:absolute;margin-left:162.0pt;margin-top:305.75pt;width:315.75pt;height:171.85pt;z-index:23;mso-position-horizontal-relative:text;mso-position-vertical-relative:text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94"/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spacing w:before="0" w:beforeAutospacing="false" w:after="0" w:afterAutospacing="false" w:lineRule="exact" w:line="380"/>
                        <w:ind w:left="420" w:leftChars="0" w:hanging="420" w:firstLineChars="0"/>
                        <w:jc w:val="both"/>
                        <w:rPr>
                          <w:rFonts w:ascii="Sitka Text" w:cs="Sitka Text" w:hAnsi="Sitka Text" w:hint="default"/>
                          <w:b w:val="false"/>
                          <w:bCs w:val="false"/>
                          <w:i w:val="false"/>
                          <w:iCs w:val="false"/>
                          <w:lang w:val="en-US"/>
                        </w:rPr>
                      </w:pPr>
                      <w:r>
                        <w:rPr>
                          <w:rFonts w:ascii="Sitka Text" w:cs="Sitka Text" w:hAnsi="Sitka Text" w:hint="default"/>
                          <w:b w:val="false"/>
                          <w:bCs w:val="false"/>
                          <w:i w:val="false"/>
                          <w:iCs w:val="false"/>
                          <w:lang w:val="en-US"/>
                        </w:rPr>
                        <w:t xml:space="preserve">Critical </w:t>
                      </w:r>
                      <w:r>
                        <w:rPr>
                          <w:rFonts w:ascii="Sitka Text" w:cs="Sitka Text" w:hAnsi="Sitka Text" w:hint="default"/>
                          <w:b w:val="false"/>
                          <w:bCs w:val="false"/>
                          <w:i w:val="false"/>
                          <w:iCs w:val="false"/>
                          <w:lang w:val="en-US"/>
                        </w:rPr>
                        <w:t>Thinking</w:t>
                      </w:r>
                    </w:p>
                    <w:p>
                      <w:pPr>
                        <w:pStyle w:val="style94"/>
                        <w:numPr>
                          <w:ilvl w:val="0"/>
                          <w:numId w:val="3"/>
                        </w:numPr>
                        <w:tabs>
                          <w:tab w:val="clear" w:pos="420"/>
                        </w:tabs>
                        <w:spacing w:before="0" w:beforeAutospacing="false" w:after="0" w:afterAutospacing="false" w:lineRule="exact" w:line="380"/>
                        <w:ind w:left="420" w:leftChars="0" w:hanging="420" w:firstLineChars="0"/>
                        <w:jc w:val="both"/>
                        <w:rPr>
                          <w:rFonts w:ascii="Sitka Text" w:cs="Sitka Text" w:hAnsi="Sitka Text" w:hint="default"/>
                          <w:b w:val="false"/>
                          <w:bCs w:val="false"/>
                          <w:i w:val="false"/>
                          <w:iCs w:val="false"/>
                          <w:lang w:val="en-US"/>
                        </w:rPr>
                      </w:pPr>
                      <w:r>
                        <w:rPr>
                          <w:rFonts w:ascii="Sitka Text" w:cs="Sitka Text" w:hAnsi="Sitka Text" w:hint="default"/>
                          <w:b w:val="false"/>
                          <w:bCs w:val="false"/>
                          <w:i w:val="false"/>
                          <w:iCs w:val="false"/>
                          <w:lang w:val="en-US"/>
                        </w:rPr>
                        <w:t>Communicating,Collaborating skills</w:t>
                      </w:r>
                    </w:p>
                    <w:p>
                      <w:pPr>
                        <w:pStyle w:val="style94"/>
                        <w:numPr>
                          <w:ilvl w:val="0"/>
                          <w:numId w:val="4"/>
                        </w:numPr>
                        <w:tabs>
                          <w:tab w:val="clear" w:pos="420"/>
                        </w:tabs>
                        <w:spacing w:before="0" w:beforeAutospacing="false" w:after="0" w:afterAutospacing="false" w:lineRule="exact" w:line="380"/>
                        <w:ind w:left="420" w:leftChars="0" w:hanging="420" w:firstLineChars="0"/>
                        <w:jc w:val="both"/>
                        <w:rPr>
                          <w:rFonts w:ascii="Sitka Text" w:cs="Sitka Text" w:hAnsi="Sitka Text" w:hint="default"/>
                          <w:b w:val="false"/>
                          <w:bCs w:val="false"/>
                          <w:i w:val="false"/>
                          <w:iCs w:val="false"/>
                          <w:lang w:val="en-US"/>
                        </w:rPr>
                      </w:pPr>
                      <w:r>
                        <w:rPr>
                          <w:rFonts w:ascii="Sitka Text" w:cs="Sitka Text" w:hAnsi="Sitka Text" w:hint="default"/>
                          <w:b w:val="false"/>
                          <w:bCs w:val="false"/>
                          <w:i w:val="false"/>
                          <w:iCs w:val="false"/>
                          <w:lang w:val="en-US"/>
                        </w:rPr>
                        <w:t>Self Management skill</w:t>
                      </w:r>
                    </w:p>
                    <w:p>
                      <w:pPr>
                        <w:pStyle w:val="style94"/>
                        <w:numPr>
                          <w:ilvl w:val="0"/>
                          <w:numId w:val="4"/>
                        </w:numPr>
                        <w:tabs>
                          <w:tab w:val="clear" w:pos="420"/>
                        </w:tabs>
                        <w:spacing w:before="0" w:beforeAutospacing="false" w:after="0" w:afterAutospacing="false" w:lineRule="exact" w:line="380"/>
                        <w:ind w:left="420" w:leftChars="0" w:hanging="420" w:firstLineChars="0"/>
                        <w:jc w:val="both"/>
                        <w:rPr>
                          <w:rFonts w:ascii="Sitka Text" w:cs="Sitka Text" w:hAnsi="Sitka Text" w:hint="default"/>
                          <w:b w:val="false"/>
                          <w:bCs w:val="false"/>
                          <w:i w:val="false"/>
                          <w:iCs w:val="false"/>
                          <w:lang w:val="en-US"/>
                        </w:rPr>
                      </w:pPr>
                      <w:r>
                        <w:rPr>
                          <w:rFonts w:ascii="Sitka Text" w:cs="Sitka Text" w:hAnsi="Sitka Text" w:hint="default"/>
                          <w:b w:val="false"/>
                          <w:bCs w:val="false"/>
                          <w:i w:val="false"/>
                          <w:iCs w:val="false"/>
                          <w:lang w:val="en-US"/>
                        </w:rPr>
                        <w:t>Motivation</w:t>
                      </w:r>
                    </w:p>
                    <w:p>
                      <w:pPr>
                        <w:pStyle w:val="style94"/>
                        <w:numPr>
                          <w:ilvl w:val="0"/>
                          <w:numId w:val="4"/>
                        </w:numPr>
                        <w:tabs>
                          <w:tab w:val="clear" w:pos="420"/>
                        </w:tabs>
                        <w:spacing w:before="0" w:beforeAutospacing="false" w:after="0" w:afterAutospacing="false" w:lineRule="exact" w:line="380"/>
                        <w:ind w:left="420" w:leftChars="0" w:hanging="420" w:firstLineChars="0"/>
                        <w:jc w:val="both"/>
                        <w:rPr>
                          <w:rFonts w:ascii="Sitka Text" w:cs="Sitka Text" w:hAnsi="Sitka Text" w:hint="default"/>
                          <w:b w:val="false"/>
                          <w:bCs w:val="false"/>
                          <w:i w:val="false"/>
                          <w:iCs w:val="false"/>
                          <w:lang w:val="en-US"/>
                        </w:rPr>
                      </w:pPr>
                      <w:r>
                        <w:rPr>
                          <w:rFonts w:ascii="Sitka Text" w:cs="Sitka Text" w:hAnsi="Sitka Text" w:hint="default"/>
                          <w:b w:val="false"/>
                          <w:bCs w:val="false"/>
                          <w:i w:val="false"/>
                          <w:iCs w:val="false"/>
                          <w:lang w:val="en-US"/>
                        </w:rPr>
                        <w:t>Punctuality</w:t>
                      </w:r>
                    </w:p>
                    <w:p>
                      <w:pPr>
                        <w:pStyle w:val="style94"/>
                        <w:numPr>
                          <w:ilvl w:val="0"/>
                          <w:numId w:val="4"/>
                        </w:numPr>
                        <w:tabs>
                          <w:tab w:val="clear" w:pos="420"/>
                        </w:tabs>
                        <w:spacing w:before="0" w:beforeAutospacing="false" w:after="0" w:afterAutospacing="false" w:lineRule="exact" w:line="380"/>
                        <w:ind w:left="420" w:leftChars="0" w:hanging="420" w:firstLineChars="0"/>
                        <w:jc w:val="both"/>
                        <w:rPr>
                          <w:rFonts w:ascii="Sitka Text" w:cs="Sitka Text" w:hAnsi="Sitka Text" w:hint="default"/>
                          <w:b w:val="false"/>
                          <w:bCs w:val="false"/>
                          <w:i w:val="false"/>
                          <w:iCs w:val="false"/>
                          <w:lang w:val="en-US"/>
                        </w:rPr>
                      </w:pPr>
                      <w:r>
                        <w:rPr>
                          <w:rFonts w:ascii="Sitka Text" w:cs="Sitka Text" w:hAnsi="Sitka Text" w:hint="default"/>
                          <w:b w:val="false"/>
                          <w:bCs w:val="false"/>
                          <w:i w:val="false"/>
                          <w:iCs w:val="false"/>
                          <w:lang w:val="en-US"/>
                        </w:rPr>
                        <w:t>Openness</w:t>
                      </w:r>
                    </w:p>
                    <w:p>
                      <w:pPr>
                        <w:pStyle w:val="style94"/>
                        <w:numPr>
                          <w:ilvl w:val="0"/>
                          <w:numId w:val="4"/>
                        </w:numPr>
                        <w:tabs>
                          <w:tab w:val="clear" w:pos="420"/>
                        </w:tabs>
                        <w:spacing w:before="0" w:beforeAutospacing="false" w:after="0" w:afterAutospacing="false" w:lineRule="exact" w:line="380"/>
                        <w:ind w:left="420" w:leftChars="0" w:hanging="420" w:firstLineChars="0"/>
                        <w:jc w:val="both"/>
                        <w:rPr>
                          <w:rFonts w:ascii="Sitka Text" w:cs="Sitka Text" w:hAnsi="Sitka Text" w:hint="default"/>
                          <w:b w:val="false"/>
                          <w:bCs w:val="false"/>
                          <w:i w:val="false"/>
                          <w:iCs w:val="false"/>
                          <w:lang w:val="en-US"/>
                        </w:rPr>
                      </w:pPr>
                      <w:r>
                        <w:rPr>
                          <w:rFonts w:ascii="Sitka Text" w:cs="Sitka Text" w:hAnsi="Sitka Text" w:hint="default"/>
                          <w:b w:val="false"/>
                          <w:bCs w:val="false"/>
                          <w:i w:val="false"/>
                          <w:iCs w:val="false"/>
                          <w:lang w:val="en-US"/>
                        </w:rPr>
                        <w:t xml:space="preserve">Leadership </w:t>
                      </w:r>
                    </w:p>
                    <w:p>
                      <w:pPr>
                        <w:pStyle w:val="style94"/>
                        <w:tabs>
                          <w:tab w:val="left" w:leader="none" w:pos="708"/>
                          <w:tab w:val="left" w:leader="none" w:pos="1416"/>
                          <w:tab w:val="left" w:leader="none" w:pos="2124"/>
                          <w:tab w:val="left" w:leader="none" w:pos="2832"/>
                          <w:tab w:val="left" w:leader="none" w:pos="3540"/>
                          <w:tab w:val="left" w:leader="none" w:pos="4248"/>
                          <w:tab w:val="left" w:leader="none" w:pos="4956"/>
                          <w:tab w:val="left" w:leader="none" w:pos="5664"/>
                          <w:tab w:val="left" w:leader="none" w:pos="6372"/>
                          <w:tab w:val="left" w:leader="none" w:pos="7080"/>
                          <w:tab w:val="left" w:leader="none" w:pos="7788"/>
                          <w:tab w:val="left" w:leader="none" w:pos="8496"/>
                          <w:tab w:val="left" w:leader="none" w:pos="9204"/>
                          <w:tab w:val="left" w:leader="none" w:pos="9912"/>
                        </w:tabs>
                        <w:spacing w:before="0" w:beforeAutospacing="false" w:after="0" w:afterAutospacing="false" w:lineRule="exact" w:line="380"/>
                        <w:jc w:val="both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column">
                  <wp:posOffset>-1137285</wp:posOffset>
                </wp:positionH>
                <wp:positionV relativeFrom="paragraph">
                  <wp:posOffset>-1078230</wp:posOffset>
                </wp:positionV>
                <wp:extent cx="7394575" cy="10491470"/>
                <wp:effectExtent l="6350" t="6350" r="9525" b="17780"/>
                <wp:wrapNone/>
                <wp:docPr id="1048" name="矩形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94575" cy="10491470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3a3838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8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fillcolor="white" stroked="t" style="position:absolute;margin-left:-89.55pt;margin-top:-84.9pt;width:582.25pt;height:826.1pt;z-index:-2147483639;mso-position-horizontal-relative:text;mso-position-vertical-relative:text;mso-width-relative:page;mso-height-relative:page;mso-wrap-distance-left:0.0pt;mso-wrap-distance-right:0.0pt;visibility:visible;v-text-anchor:middle;">
                <v:stroke joinstyle="miter" color="#3a3838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2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2057400</wp:posOffset>
                </wp:positionH>
                <wp:positionV relativeFrom="paragraph">
                  <wp:posOffset>5806440</wp:posOffset>
                </wp:positionV>
                <wp:extent cx="3975735" cy="0"/>
                <wp:effectExtent l="0" t="9525" r="5715" b="9525"/>
                <wp:wrapNone/>
                <wp:docPr id="1049" name="直接连接符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975735" cy="0"/>
                        </a:xfrm>
                        <a:prstGeom prst="line"/>
                        <a:ln cmpd="sng" cap="flat" w="19050">
                          <a:solidFill>
                            <a:srgbClr val="9ebd5d"/>
                          </a:solidFill>
                          <a:prstDash val="dash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9" filled="f" stroked="t" from="162.0pt,457.19998pt" to="475.05pt,457.19998pt" style="position:absolute;z-index:13;mso-position-horizontal-relative:text;mso-position-vertical-relative:text;mso-width-relative:page;mso-height-relative:page;mso-wrap-distance-left:0.0pt;mso-wrap-distance-right:0.0pt;visibility:visible;">
                <v:stroke dashstyle="dash" joinstyle="miter" color="#9ebd5d" weight="1.5pt"/>
                <v:fill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-836295</wp:posOffset>
                </wp:positionH>
                <wp:positionV relativeFrom="paragraph">
                  <wp:posOffset>3252470</wp:posOffset>
                </wp:positionV>
                <wp:extent cx="2380615" cy="1097914"/>
                <wp:effectExtent l="0" t="0" r="0" b="0"/>
                <wp:wrapNone/>
                <wp:docPr id="1050" name="文本框 1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80615" cy="1097914"/>
                        </a:xfrm>
                        <a:prstGeom prst="rect"/>
                        <a:ln>
                          <a:noFill/>
                        </a:ln>
                      </wps:spPr>
                      <wps:txbx id="1050">
                        <w:txbxContent>
                          <w:p>
                            <w:pPr>
                              <w:pStyle w:val="style0"/>
                              <w:snapToGrid w:val="false"/>
                              <w:rPr>
                                <w:rFonts w:ascii="Microsoft YaHei" w:eastAsia="Microsoft YaHei" w:hAnsi="Microsoft YaHei" w:hint="default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ffffff"/>
                                <w:sz w:val="24"/>
                                <w:szCs w:val="24"/>
                              </w:rPr>
                              <w:t>Tel：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ascii="Microsoft YaHei" w:eastAsia="Microsoft YaHei" w:hAnsi="Microsoft YaHei" w:hint="default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251953124556</w:t>
                            </w:r>
                          </w:p>
                          <w:p>
                            <w:pPr>
                              <w:pStyle w:val="style0"/>
                              <w:snapToGrid w:val="false"/>
                              <w:rPr>
                                <w:rFonts w:ascii="Microsoft YaHei" w:eastAsia="Microsoft YaHei" w:hAnsi="Microsoft YaHei" w:hint="default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ffffff"/>
                                <w:sz w:val="24"/>
                                <w:szCs w:val="24"/>
                              </w:rPr>
                              <w:t>E-mail：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Microsoft YaHei" w:eastAsia="Microsoft YaHei" w:hAnsi="Microsoft YaHei" w:hint="default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rediettsega1621@gmail.com</w:t>
                            </w:r>
                          </w:p>
                          <w:p>
                            <w:pPr>
                              <w:pStyle w:val="style0"/>
                              <w:snapToGrid w:val="false"/>
                              <w:rPr>
                                <w:rFonts w:ascii="Microsoft YaHei" w:eastAsia="Microsoft YaHei" w:hAnsi="Microsoft YaHei" w:hint="eastAsia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ffffff"/>
                                <w:sz w:val="24"/>
                                <w:szCs w:val="24"/>
                              </w:rPr>
                              <w:t>Location：</w:t>
                            </w:r>
                            <w:r>
                              <w:rPr>
                                <w:rFonts w:ascii="Microsoft YaHei" w:eastAsia="Microsoft YaHei" w:hAnsi="Microsoft YaHei" w:hint="default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Ethiopia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0"/>
                              <w:snapToGrid w:val="false"/>
                              <w:rPr>
                                <w:rFonts w:ascii="Microsoft YaHei" w:eastAsia="Microsoft YaHei" w:hAnsi="Microsoft YaHei" w:hint="eastAsia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0" filled="f" stroked="f" style="position:absolute;margin-left:-65.85pt;margin-top:256.1pt;width:187.45pt;height:86.45pt;z-index:15;mso-position-horizontal-relative:text;mso-position-vertical-relative:text;mso-width-relative:page;mso-height-relative:page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snapToGrid w:val="false"/>
                        <w:rPr>
                          <w:rFonts w:ascii="Microsoft YaHei" w:eastAsia="Microsoft YaHei" w:hAnsi="Microsoft YaHei" w:hint="default"/>
                          <w:color w:val="ffff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ffffff"/>
                          <w:sz w:val="24"/>
                          <w:szCs w:val="24"/>
                        </w:rPr>
                        <w:t>Tel：</w:t>
                      </w:r>
                      <w:r>
                        <w:rPr>
                          <w:rFonts w:ascii="Microsoft YaHei" w:eastAsia="Microsoft YaHei" w:hAnsi="Microsoft YaHei" w:hint="eastAsia"/>
                          <w:color w:val="ffffff"/>
                          <w:sz w:val="24"/>
                          <w:szCs w:val="24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ascii="Microsoft YaHei" w:eastAsia="Microsoft YaHei" w:hAnsi="Microsoft YaHei" w:hint="default"/>
                          <w:color w:val="ffffff"/>
                          <w:sz w:val="24"/>
                          <w:szCs w:val="24"/>
                          <w:lang w:val="en-US" w:eastAsia="zh-CN"/>
                        </w:rPr>
                        <w:t>251953124556</w:t>
                      </w:r>
                    </w:p>
                    <w:p>
                      <w:pPr>
                        <w:pStyle w:val="style0"/>
                        <w:snapToGrid w:val="false"/>
                        <w:rPr>
                          <w:rFonts w:ascii="Microsoft YaHei" w:eastAsia="Microsoft YaHei" w:hAnsi="Microsoft YaHei" w:hint="default"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ffffff"/>
                          <w:sz w:val="24"/>
                          <w:szCs w:val="24"/>
                        </w:rPr>
                        <w:t>E-mail：</w:t>
                      </w:r>
                      <w:r>
                        <w:rPr>
                          <w:rFonts w:ascii="Microsoft YaHei" w:eastAsia="Microsoft YaHei" w:hAnsi="Microsoft YaHei" w:hint="eastAsia"/>
                          <w:color w:val="ffffff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Microsoft YaHei" w:eastAsia="Microsoft YaHei" w:hAnsi="Microsoft YaHei" w:hint="default"/>
                          <w:color w:val="ffffff"/>
                          <w:sz w:val="24"/>
                          <w:szCs w:val="24"/>
                          <w:lang w:val="en-US" w:eastAsia="zh-CN"/>
                        </w:rPr>
                        <w:t>rediettsega1621@gmail.com</w:t>
                      </w:r>
                    </w:p>
                    <w:p>
                      <w:pPr>
                        <w:pStyle w:val="style0"/>
                        <w:snapToGrid w:val="false"/>
                        <w:rPr>
                          <w:rFonts w:ascii="Microsoft YaHei" w:eastAsia="Microsoft YaHei" w:hAnsi="Microsoft YaHei" w:hint="eastAsia"/>
                          <w:color w:val="ffffff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ffffff"/>
                          <w:sz w:val="24"/>
                          <w:szCs w:val="24"/>
                        </w:rPr>
                        <w:t>Location：</w:t>
                      </w:r>
                      <w:r>
                        <w:rPr>
                          <w:rFonts w:ascii="Microsoft YaHei" w:eastAsia="Microsoft YaHei" w:hAnsi="Microsoft YaHei" w:hint="default"/>
                          <w:color w:val="ffffff"/>
                          <w:sz w:val="24"/>
                          <w:szCs w:val="24"/>
                          <w:lang w:val="en-US"/>
                        </w:rPr>
                        <w:t>Ethiopia</w:t>
                      </w:r>
                      <w:r>
                        <w:rPr>
                          <w:rFonts w:ascii="Microsoft YaHei" w:eastAsia="Microsoft YaHei" w:hAnsi="Microsoft YaHei" w:hint="eastAsia"/>
                          <w:color w:val="ffffff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pStyle w:val="style0"/>
                        <w:snapToGrid w:val="false"/>
                        <w:rPr>
                          <w:rFonts w:ascii="Microsoft YaHei" w:eastAsia="Microsoft YaHei" w:hAnsi="Microsoft YaHei" w:hint="eastAsia"/>
                          <w:color w:val="ffffff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-875665</wp:posOffset>
                </wp:positionH>
                <wp:positionV relativeFrom="paragraph">
                  <wp:posOffset>2744470</wp:posOffset>
                </wp:positionV>
                <wp:extent cx="922654" cy="511810"/>
                <wp:effectExtent l="0" t="0" r="0" b="0"/>
                <wp:wrapNone/>
                <wp:docPr id="1051" name="文本框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2654" cy="511810"/>
                        </a:xfrm>
                        <a:prstGeom prst="rect"/>
                        <a:ln>
                          <a:noFill/>
                        </a:ln>
                      </wps:spPr>
                      <wps:txbx id="1051">
                        <w:txbxContent>
                          <w:p>
                            <w:pPr>
                              <w:pStyle w:val="style0"/>
                              <w:rPr>
                                <w:rFonts w:ascii="Microsoft YaHei" w:eastAsia="Microsoft YaHei" w:hAnsi="Microsoft YaHei" w:hint="eastAsia"/>
                                <w:b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CONTACT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Microsoft YaHei" w:eastAsia="Microsoft YaHei" w:hAnsi="Microsoft YaHei" w:hint="eastAsia"/>
                                <w:b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1" filled="f" stroked="f" style="position:absolute;margin-left:-68.95pt;margin-top:216.1pt;width:72.65pt;height:40.3pt;z-index:4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Microsoft YaHei" w:eastAsia="Microsoft YaHei" w:hAnsi="Microsoft YaHei" w:hint="eastAsia"/>
                          <w:b/>
                          <w:color w:val="fffff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color w:val="ffffff"/>
                          <w:sz w:val="28"/>
                          <w:szCs w:val="28"/>
                          <w:lang w:val="en-US" w:eastAsia="zh-CN"/>
                        </w:rPr>
                        <w:t>CONTACT</w:t>
                      </w:r>
                    </w:p>
                    <w:p>
                      <w:pPr>
                        <w:pStyle w:val="style0"/>
                        <w:rPr>
                          <w:rFonts w:ascii="Microsoft YaHei" w:eastAsia="Microsoft YaHei" w:hAnsi="Microsoft YaHei" w:hint="eastAsia"/>
                          <w:b/>
                          <w:color w:val="ffffff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-908684</wp:posOffset>
                </wp:positionH>
                <wp:positionV relativeFrom="paragraph">
                  <wp:posOffset>3148965</wp:posOffset>
                </wp:positionV>
                <wp:extent cx="2079625" cy="0"/>
                <wp:effectExtent l="0" t="0" r="0" b="0"/>
                <wp:wrapNone/>
                <wp:docPr id="1052" name="直接连接符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79625" cy="0"/>
                        </a:xfrm>
                        <a:prstGeom prst="line"/>
                        <a:ln cmpd="sng" cap="flat" w="12700">
                          <a:solidFill>
                            <a:srgbClr val="ffffff"/>
                          </a:solidFill>
                          <a:prstDash val="dash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52" filled="f" stroked="t" from="-71.549995pt,247.95pt" to="92.200005pt,247.95pt" style="position:absolute;z-index:5;mso-position-horizontal-relative:text;mso-position-vertical-relative:text;mso-width-relative:page;mso-height-relative:page;mso-wrap-distance-left:0.0pt;mso-wrap-distance-right:0.0pt;visibility:visible;">
                <v:stroke dashstyle="dash" joinstyle="miter" color="white" weight="1.0pt"/>
                <v:fill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-905510</wp:posOffset>
                </wp:positionH>
                <wp:positionV relativeFrom="page">
                  <wp:posOffset>989965</wp:posOffset>
                </wp:positionV>
                <wp:extent cx="2533015" cy="2701290"/>
                <wp:effectExtent l="0" t="0" r="635" b="3810"/>
                <wp:wrapNone/>
                <wp:docPr id="1053" name="文本框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33015" cy="2701290"/>
                        </a:xfrm>
                        <a:prstGeom prst="rect"/>
                        <a:solidFill>
                          <a:srgbClr val="ffc000"/>
                        </a:solidFill>
                      </wps:spPr>
                      <wps:txbx id="1053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rPr>
                                <w:rFonts w:ascii="Microsoft YaHei" w:cs="Microsoft YaHei" w:eastAsia="Microsoft YaHei" w:hAnsi="Microsoft YaHei" w:hint="default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Microsoft YaHei" w:cs="Microsoft YaHei" w:eastAsia="Microsoft YaHei" w:hAnsi="Microsoft YaHei" w:hint="eastAsia"/>
                                <w:color w:val="ffffff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Microsoft YaHei" w:cs="Microsoft YaHei" w:eastAsia="Microsoft YaHei" w:hAnsi="Microsoft YaHei" w:hint="default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Microsoft YaHei" w:cs="Microsoft YaHei" w:eastAsia="Microsoft YaHei" w:hAnsi="Microsoft YaHei" w:hint="eastAsia"/>
                                <w:color w:val="ffffff"/>
                                <w:sz w:val="24"/>
                                <w:szCs w:val="24"/>
                              </w:rPr>
                              <w:t>.0</w:t>
                            </w:r>
                            <w:r>
                              <w:rPr>
                                <w:rFonts w:ascii="Microsoft YaHei" w:cs="Microsoft YaHei" w:eastAsia="Microsoft YaHei" w:hAnsi="Microsoft YaHei" w:hint="default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Microsoft YaHei" w:cs="Microsoft YaHei" w:eastAsia="Microsoft YaHei" w:hAnsi="Microsoft YaHei" w:hint="eastAsia"/>
                                <w:color w:val="ffffff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>
                              <w:rPr>
                                <w:rFonts w:ascii="Microsoft YaHei" w:cs="Microsoft YaHei" w:eastAsia="Microsoft YaHei" w:hAnsi="Microsoft YaHei" w:hint="default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  <w:r>
                              <w:rPr>
                                <w:rFonts w:ascii="Microsoft YaHei" w:cs="Microsoft YaHei" w:eastAsia="Microsoft YaHei" w:hAnsi="Microsoft YaHei" w:hint="eastAsia"/>
                                <w:color w:val="ffffff"/>
                                <w:sz w:val="24"/>
                                <w:szCs w:val="24"/>
                              </w:rPr>
                              <w:t xml:space="preserve"> at </w:t>
                            </w:r>
                            <w:r>
                              <w:rPr>
                                <w:rFonts w:ascii="Microsoft YaHei" w:cs="Microsoft YaHei" w:eastAsia="Microsoft YaHei" w:hAnsi="Microsoft YaHei" w:hint="default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Mekdela</w:t>
                            </w: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rPr>
                                <w:rFonts w:ascii="Microsoft YaHei" w:cs="Microsoft YaHei" w:eastAsia="Microsoft YaHei" w:hAnsi="Microsoft YaHei" w:hint="eastAsia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cs="Microsoft YaHei" w:eastAsia="Microsoft YaHei" w:hAnsi="Microsoft YaHei" w:hint="default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Amba</w:t>
                            </w:r>
                            <w:r>
                              <w:rPr>
                                <w:rFonts w:ascii="Microsoft YaHei" w:cs="Microsoft YaHei" w:eastAsia="Microsoft YaHei" w:hAnsi="Microsoft YaHei" w:hint="eastAsia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cs="Microsoft YaHei" w:eastAsia="Microsoft YaHei" w:hAnsi="Microsoft YaHei" w:hint="eastAsia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U</w:t>
                            </w:r>
                            <w:r>
                              <w:rPr>
                                <w:rFonts w:ascii="Microsoft YaHei" w:cs="Microsoft YaHei" w:eastAsia="Microsoft YaHei" w:hAnsi="Microsoft YaHei" w:hint="eastAsia"/>
                                <w:color w:val="ffffff"/>
                                <w:sz w:val="24"/>
                                <w:szCs w:val="24"/>
                              </w:rPr>
                              <w:t>niversity</w:t>
                            </w: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rPr>
                                <w:rFonts w:ascii="Microsoft YaHei" w:cs="Microsoft YaHei" w:eastAsia="Microsoft YaHei" w:hAnsi="Microsoft YaHei" w:hint="eastAsia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cs="Microsoft YaHei" w:eastAsia="Microsoft YaHei" w:hAnsi="Microsoft YaHei" w:hint="default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Software Engineering</w:t>
                            </w:r>
                            <w:r>
                              <w:rPr>
                                <w:rFonts w:ascii="Microsoft YaHei" w:cs="Microsoft YaHei" w:eastAsia="Microsoft YaHei" w:hAnsi="Microsoft YaHei" w:hint="eastAsia"/>
                                <w:color w:val="ffffff"/>
                                <w:sz w:val="24"/>
                                <w:szCs w:val="24"/>
                              </w:rPr>
                              <w:t xml:space="preserve"> (undergraduate)</w:t>
                            </w: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rPr>
                                <w:rFonts w:ascii="Microsoft YaHei" w:cs="Microsoft YaHei" w:eastAsia="Microsoft YaHei" w:hAnsi="Microsoft YaHei" w:hint="eastAsia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cs="Microsoft YaHei" w:eastAsia="Microsoft YaHei" w:hAnsi="Microsoft YaHei" w:hint="eastAsia"/>
                                <w:color w:val="ffffff"/>
                                <w:sz w:val="24"/>
                                <w:szCs w:val="24"/>
                              </w:rPr>
                              <w:t>Daily course：</w:t>
                            </w: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atLeast" w:line="20"/>
                              <w:rPr>
                                <w:rFonts w:ascii="Microsoft YaHei" w:cs="Microsoft YaHei" w:eastAsia="Microsoft YaHei" w:hAnsi="Microsoft YaHei" w:hint="default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Microsoft YaHei" w:cs="Microsoft YaHei" w:eastAsia="Microsoft YaHei" w:hAnsi="Microsoft YaHei" w:hint="default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C++,Fundamental of Software Engineering,</w:t>
                            </w: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atLeast" w:line="20"/>
                              <w:rPr>
                                <w:rFonts w:ascii="Microsoft YaHei" w:cs="Microsoft YaHei" w:eastAsia="Microsoft YaHei" w:hAnsi="Microsoft YaHei" w:hint="default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Microsoft YaHei" w:cs="Microsoft YaHei" w:eastAsia="Microsoft YaHei" w:hAnsi="Microsoft YaHei" w:hint="eastAsia"/>
                                <w:color w:val="fffff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Microsoft YaHei" w:cs="Microsoft YaHei" w:eastAsia="Microsoft YaHei" w:hAnsi="Microsoft YaHei" w:hint="default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Database And Mathematics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3" fillcolor="#ffc000" stroked="f" style="position:absolute;margin-left:-71.3pt;margin-top:77.95pt;width:199.45pt;height:212.7pt;z-index:19;mso-position-horizontal-relative:text;mso-position-vertical-relative:page;mso-width-relative:page;mso-height-relative:page;mso-wrap-distance-left:0.0pt;mso-wrap-distance-right:0.0pt;visibility:visible;v-text-anchor:middle;">
                <v:fill/>
                <v:textbox inset="7.2pt,3.6pt,7.2pt,3.6pt"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rPr>
                          <w:rFonts w:ascii="Microsoft YaHei" w:cs="Microsoft YaHei" w:eastAsia="Microsoft YaHei" w:hAnsi="Microsoft YaHei" w:hint="default"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icrosoft YaHei" w:cs="Microsoft YaHei" w:eastAsia="Microsoft YaHei" w:hAnsi="Microsoft YaHei" w:hint="eastAsia"/>
                          <w:color w:val="ffffff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Microsoft YaHei" w:cs="Microsoft YaHei" w:eastAsia="Microsoft YaHei" w:hAnsi="Microsoft YaHei" w:hint="default"/>
                          <w:color w:val="ffffff"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rFonts w:ascii="Microsoft YaHei" w:cs="Microsoft YaHei" w:eastAsia="Microsoft YaHei" w:hAnsi="Microsoft YaHei" w:hint="eastAsia"/>
                          <w:color w:val="ffffff"/>
                          <w:sz w:val="24"/>
                          <w:szCs w:val="24"/>
                        </w:rPr>
                        <w:t>.0</w:t>
                      </w:r>
                      <w:r>
                        <w:rPr>
                          <w:rFonts w:ascii="Microsoft YaHei" w:cs="Microsoft YaHei" w:eastAsia="Microsoft YaHei" w:hAnsi="Microsoft YaHei" w:hint="default"/>
                          <w:color w:val="ffffff"/>
                          <w:sz w:val="24"/>
                          <w:szCs w:val="24"/>
                          <w:lang w:val="en-US"/>
                        </w:rPr>
                        <w:t>9</w:t>
                      </w:r>
                      <w:r>
                        <w:rPr>
                          <w:rFonts w:ascii="Microsoft YaHei" w:cs="Microsoft YaHei" w:eastAsia="Microsoft YaHei" w:hAnsi="Microsoft YaHei" w:hint="eastAsia"/>
                          <w:color w:val="ffffff"/>
                          <w:sz w:val="24"/>
                          <w:szCs w:val="24"/>
                        </w:rPr>
                        <w:t xml:space="preserve"> to </w:t>
                      </w:r>
                      <w:r>
                        <w:rPr>
                          <w:rFonts w:ascii="Microsoft YaHei" w:cs="Microsoft YaHei" w:eastAsia="Microsoft YaHei" w:hAnsi="Microsoft YaHei" w:hint="default"/>
                          <w:color w:val="ffffff"/>
                          <w:sz w:val="24"/>
                          <w:szCs w:val="24"/>
                          <w:lang w:val="en-US"/>
                        </w:rPr>
                        <w:t>Present</w:t>
                      </w:r>
                      <w:r>
                        <w:rPr>
                          <w:rFonts w:ascii="Microsoft YaHei" w:cs="Microsoft YaHei" w:eastAsia="Microsoft YaHei" w:hAnsi="Microsoft YaHei" w:hint="eastAsia"/>
                          <w:color w:val="ffffff"/>
                          <w:sz w:val="24"/>
                          <w:szCs w:val="24"/>
                        </w:rPr>
                        <w:t xml:space="preserve"> at </w:t>
                      </w:r>
                      <w:r>
                        <w:rPr>
                          <w:rFonts w:ascii="Microsoft YaHei" w:cs="Microsoft YaHei" w:eastAsia="Microsoft YaHei" w:hAnsi="Microsoft YaHei" w:hint="default"/>
                          <w:color w:val="ffffff"/>
                          <w:sz w:val="24"/>
                          <w:szCs w:val="24"/>
                          <w:lang w:val="en-US"/>
                        </w:rPr>
                        <w:t>Mekdela</w:t>
                      </w:r>
                    </w:p>
                    <w:p>
                      <w:pPr>
                        <w:pStyle w:val="style0"/>
                        <w:adjustRightInd w:val="false"/>
                        <w:snapToGrid w:val="false"/>
                        <w:rPr>
                          <w:rFonts w:ascii="Microsoft YaHei" w:cs="Microsoft YaHei" w:eastAsia="Microsoft YaHei" w:hAnsi="Microsoft YaHei" w:hint="eastAsia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" w:cs="Microsoft YaHei" w:eastAsia="Microsoft YaHei" w:hAnsi="Microsoft YaHei" w:hint="default"/>
                          <w:color w:val="ffffff"/>
                          <w:sz w:val="24"/>
                          <w:szCs w:val="24"/>
                          <w:lang w:val="en-US"/>
                        </w:rPr>
                        <w:t>Amba</w:t>
                      </w:r>
                      <w:r>
                        <w:rPr>
                          <w:rFonts w:ascii="Microsoft YaHei" w:cs="Microsoft YaHei" w:eastAsia="Microsoft YaHei" w:hAnsi="Microsoft YaHei" w:hint="eastAsia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icrosoft YaHei" w:cs="Microsoft YaHei" w:eastAsia="Microsoft YaHei" w:hAnsi="Microsoft YaHei" w:hint="eastAsia"/>
                          <w:color w:val="ffffff"/>
                          <w:sz w:val="24"/>
                          <w:szCs w:val="24"/>
                          <w:lang w:val="en-US" w:eastAsia="zh-CN"/>
                        </w:rPr>
                        <w:t>U</w:t>
                      </w:r>
                      <w:r>
                        <w:rPr>
                          <w:rFonts w:ascii="Microsoft YaHei" w:cs="Microsoft YaHei" w:eastAsia="Microsoft YaHei" w:hAnsi="Microsoft YaHei" w:hint="eastAsia"/>
                          <w:color w:val="ffffff"/>
                          <w:sz w:val="24"/>
                          <w:szCs w:val="24"/>
                        </w:rPr>
                        <w:t>niversity</w:t>
                      </w:r>
                    </w:p>
                    <w:p>
                      <w:pPr>
                        <w:pStyle w:val="style0"/>
                        <w:adjustRightInd w:val="false"/>
                        <w:snapToGrid w:val="false"/>
                        <w:rPr>
                          <w:rFonts w:ascii="Microsoft YaHei" w:cs="Microsoft YaHei" w:eastAsia="Microsoft YaHei" w:hAnsi="Microsoft YaHei" w:hint="eastAsia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" w:cs="Microsoft YaHei" w:eastAsia="Microsoft YaHei" w:hAnsi="Microsoft YaHei" w:hint="default"/>
                          <w:color w:val="ffffff"/>
                          <w:sz w:val="24"/>
                          <w:szCs w:val="24"/>
                          <w:lang w:val="en-US"/>
                        </w:rPr>
                        <w:t>Software Engineering</w:t>
                      </w:r>
                      <w:r>
                        <w:rPr>
                          <w:rFonts w:ascii="Microsoft YaHei" w:cs="Microsoft YaHei" w:eastAsia="Microsoft YaHei" w:hAnsi="Microsoft YaHei" w:hint="eastAsia"/>
                          <w:color w:val="ffffff"/>
                          <w:sz w:val="24"/>
                          <w:szCs w:val="24"/>
                        </w:rPr>
                        <w:t xml:space="preserve"> (undergraduate)</w:t>
                      </w:r>
                    </w:p>
                    <w:p>
                      <w:pPr>
                        <w:pStyle w:val="style0"/>
                        <w:adjustRightInd w:val="false"/>
                        <w:snapToGrid w:val="false"/>
                        <w:rPr>
                          <w:rFonts w:ascii="Microsoft YaHei" w:cs="Microsoft YaHei" w:eastAsia="Microsoft YaHei" w:hAnsi="Microsoft YaHei" w:hint="eastAsia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" w:cs="Microsoft YaHei" w:eastAsia="Microsoft YaHei" w:hAnsi="Microsoft YaHei" w:hint="eastAsia"/>
                          <w:color w:val="ffffff"/>
                          <w:sz w:val="24"/>
                          <w:szCs w:val="24"/>
                        </w:rPr>
                        <w:t>Daily course：</w:t>
                      </w:r>
                    </w:p>
                    <w:p>
                      <w:pPr>
                        <w:pStyle w:val="style0"/>
                        <w:adjustRightInd w:val="false"/>
                        <w:snapToGrid w:val="false"/>
                        <w:spacing w:lineRule="atLeast" w:line="20"/>
                        <w:rPr>
                          <w:rFonts w:ascii="Microsoft YaHei" w:cs="Microsoft YaHei" w:eastAsia="Microsoft YaHei" w:hAnsi="Microsoft YaHei" w:hint="default"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icrosoft YaHei" w:cs="Microsoft YaHei" w:eastAsia="Microsoft YaHei" w:hAnsi="Microsoft YaHei" w:hint="default"/>
                          <w:color w:val="ffffff"/>
                          <w:sz w:val="24"/>
                          <w:szCs w:val="24"/>
                          <w:lang w:val="en-US"/>
                        </w:rPr>
                        <w:t>C++,Fundamental of Software Engineering,</w:t>
                      </w:r>
                    </w:p>
                    <w:p>
                      <w:pPr>
                        <w:pStyle w:val="style0"/>
                        <w:adjustRightInd w:val="false"/>
                        <w:snapToGrid w:val="false"/>
                        <w:spacing w:lineRule="atLeast" w:line="20"/>
                        <w:rPr>
                          <w:rFonts w:ascii="Microsoft YaHei" w:cs="Microsoft YaHei" w:eastAsia="Microsoft YaHei" w:hAnsi="Microsoft YaHei" w:hint="default"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icrosoft YaHei" w:cs="Microsoft YaHei" w:eastAsia="Microsoft YaHei" w:hAnsi="Microsoft YaHei" w:hint="eastAsia"/>
                          <w:color w:val="ffffff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Microsoft YaHei" w:cs="Microsoft YaHei" w:eastAsia="Microsoft YaHei" w:hAnsi="Microsoft YaHei" w:hint="default"/>
                          <w:color w:val="ffffff"/>
                          <w:sz w:val="24"/>
                          <w:szCs w:val="24"/>
                          <w:lang w:val="en-US"/>
                        </w:rPr>
                        <w:t>Database And Mathematics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0" distR="0" simplePos="false" relativeHeight="20" behindDoc="true" locked="false" layoutInCell="true" allowOverlap="true">
                <wp:simplePos x="0" y="0"/>
                <wp:positionH relativeFrom="column">
                  <wp:posOffset>-1010920</wp:posOffset>
                </wp:positionH>
                <wp:positionV relativeFrom="paragraph">
                  <wp:posOffset>-768350</wp:posOffset>
                </wp:positionV>
                <wp:extent cx="2686050" cy="10125075"/>
                <wp:effectExtent l="0" t="0" r="0" b="9525"/>
                <wp:wrapNone/>
                <wp:docPr id="1054" name="矩形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86050" cy="10125075"/>
                        </a:xfrm>
                        <a:prstGeom prst="rect"/>
                        <a:solidFill>
                          <a:srgbClr val="ffc000"/>
                        </a:solidFill>
                        <a:effectLst>
                          <a:softEdge rad="50800"/>
                        </a:effectLst>
                      </wps:spPr>
                      <wps:txbx id="1054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4" fillcolor="#ffc000" stroked="f" style="position:absolute;margin-left:-79.6pt;margin-top:-60.5pt;width:211.5pt;height:797.25pt;z-index:-2147483627;mso-position-horizontal-relative:text;mso-position-vertical-relative:text;mso-width-relative:page;mso-height-relative:page;mso-wrap-distance-left:0.0pt;mso-wrap-distance-right:0.0pt;visibility:visible;v-text-anchor:middle;"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-807085</wp:posOffset>
                </wp:positionH>
                <wp:positionV relativeFrom="paragraph">
                  <wp:posOffset>5133340</wp:posOffset>
                </wp:positionV>
                <wp:extent cx="884555" cy="1988820"/>
                <wp:effectExtent l="0" t="0" r="0" b="0"/>
                <wp:wrapNone/>
                <wp:docPr id="1055" name="文本框 8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84555" cy="1988820"/>
                        </a:xfrm>
                        <a:prstGeom prst="rect"/>
                        <a:ln>
                          <a:noFill/>
                        </a:ln>
                      </wps:spPr>
                      <wps:txbx id="1055">
                        <w:txbxContent>
                          <w:p>
                            <w:pPr>
                              <w:pStyle w:val="style0"/>
                              <w:snapToGrid w:val="false"/>
                              <w:rPr>
                                <w:rFonts w:ascii="Microsoft YaHei" w:eastAsia="Microsoft YaHei" w:hAnsi="Microsoft YaHei" w:hint="eastAsia"/>
                                <w:color w:val="ffffff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ffffff"/>
                                <w:lang w:val="en-US" w:eastAsia="zh-CN"/>
                              </w:rPr>
                              <w:t>Word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color w:val="ffffff"/>
                              </w:rPr>
                              <w:t>：</w:t>
                            </w:r>
                          </w:p>
                          <w:p>
                            <w:pPr>
                              <w:pStyle w:val="style0"/>
                              <w:snapToGrid w:val="false"/>
                              <w:rPr>
                                <w:rFonts w:ascii="Microsoft YaHei" w:eastAsia="Microsoft YaHei" w:hAnsi="Microsoft YaHei" w:hint="eastAsia"/>
                                <w:color w:val="ffffff"/>
                              </w:rPr>
                            </w:pPr>
                          </w:p>
                          <w:p>
                            <w:pPr>
                              <w:pStyle w:val="style0"/>
                              <w:snapToGrid w:val="false"/>
                              <w:rPr>
                                <w:rFonts w:ascii="Microsoft YaHei" w:eastAsia="Microsoft YaHei" w:hAnsi="Microsoft YaHei" w:hint="eastAsia"/>
                                <w:color w:val="ffffff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ffffff"/>
                                <w:lang w:val="en-US" w:eastAsia="zh-CN"/>
                              </w:rPr>
                              <w:t>WPS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color w:val="ffffff"/>
                              </w:rPr>
                              <w:t>：</w:t>
                            </w:r>
                          </w:p>
                          <w:p>
                            <w:pPr>
                              <w:pStyle w:val="style0"/>
                              <w:snapToGrid w:val="false"/>
                              <w:rPr>
                                <w:rFonts w:ascii="Microsoft YaHei" w:eastAsia="Microsoft YaHei" w:hAnsi="Microsoft YaHei" w:hint="eastAsia"/>
                                <w:color w:val="ffffff"/>
                              </w:rPr>
                            </w:pPr>
                          </w:p>
                          <w:p>
                            <w:pPr>
                              <w:pStyle w:val="style0"/>
                              <w:snapToGrid w:val="false"/>
                              <w:rPr>
                                <w:rFonts w:ascii="Microsoft YaHei" w:eastAsia="Microsoft YaHei" w:hAnsi="Microsoft YaHei" w:hint="eastAsia"/>
                                <w:color w:val="ffffff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ffffff"/>
                                <w:lang w:val="en-US" w:eastAsia="zh-CN"/>
                              </w:rPr>
                              <w:t>PPT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color w:val="ffffff"/>
                              </w:rPr>
                              <w:t>：</w:t>
                            </w:r>
                          </w:p>
                          <w:p>
                            <w:pPr>
                              <w:pStyle w:val="style0"/>
                              <w:snapToGrid w:val="false"/>
                              <w:rPr>
                                <w:rFonts w:ascii="Microsoft YaHei" w:eastAsia="Microsoft YaHei" w:hAnsi="Microsoft YaHei" w:hint="eastAsia"/>
                                <w:color w:val="ffffff"/>
                              </w:rPr>
                            </w:pPr>
                          </w:p>
                          <w:p>
                            <w:pPr>
                              <w:pStyle w:val="style0"/>
                              <w:snapToGrid w:val="false"/>
                              <w:rPr>
                                <w:rFonts w:ascii="Microsoft YaHei" w:eastAsia="Microsoft YaHei" w:hAnsi="Microsoft YaHei" w:hint="eastAsia"/>
                                <w:color w:val="ffffff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ffffff"/>
                                <w:lang w:val="en-US" w:eastAsia="zh-CN"/>
                              </w:rPr>
                              <w:t>E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color w:val="ffffff"/>
                              </w:rPr>
                              <w:t>xcel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color w:val="ffffff"/>
                                <w:lang w:val="en-US" w:eastAsia="zh-CN"/>
                              </w:rPr>
                              <w:t xml:space="preserve"> :</w:t>
                            </w:r>
                          </w:p>
                          <w:p>
                            <w:pPr>
                              <w:pStyle w:val="style0"/>
                              <w:snapToGrid w:val="false"/>
                              <w:rPr>
                                <w:rFonts w:ascii="Microsoft YaHei" w:eastAsia="Microsoft YaHei" w:hAnsi="Microsoft YaHei" w:hint="eastAsia"/>
                                <w:color w:val="ffffff"/>
                              </w:rPr>
                            </w:pPr>
                          </w:p>
                          <w:p>
                            <w:pPr>
                              <w:pStyle w:val="style0"/>
                              <w:snapToGrid w:val="false"/>
                              <w:rPr>
                                <w:rFonts w:ascii="Microsoft YaHei" w:eastAsia="Microsoft YaHei" w:hAnsi="Microsoft YaHei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5" filled="f" stroked="f" style="position:absolute;margin-left:-63.55pt;margin-top:404.2pt;width:69.65pt;height:156.6pt;z-index:10;mso-position-horizontal-relative:text;mso-position-vertical-relative:text;mso-width-relative:page;mso-height-relative:page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snapToGrid w:val="false"/>
                        <w:rPr>
                          <w:rFonts w:ascii="Microsoft YaHei" w:eastAsia="Microsoft YaHei" w:hAnsi="Microsoft YaHei" w:hint="eastAsia"/>
                          <w:color w:val="ffffff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ffffff"/>
                          <w:lang w:val="en-US" w:eastAsia="zh-CN"/>
                        </w:rPr>
                        <w:t>Word</w:t>
                      </w:r>
                      <w:r>
                        <w:rPr>
                          <w:rFonts w:ascii="Microsoft YaHei" w:eastAsia="Microsoft YaHei" w:hAnsi="Microsoft YaHei" w:hint="eastAsia"/>
                          <w:color w:val="ffffff"/>
                        </w:rPr>
                        <w:t>：</w:t>
                      </w:r>
                    </w:p>
                    <w:p>
                      <w:pPr>
                        <w:pStyle w:val="style0"/>
                        <w:snapToGrid w:val="false"/>
                        <w:rPr>
                          <w:rFonts w:ascii="Microsoft YaHei" w:eastAsia="Microsoft YaHei" w:hAnsi="Microsoft YaHei" w:hint="eastAsia"/>
                          <w:color w:val="ffffff"/>
                        </w:rPr>
                      </w:pPr>
                    </w:p>
                    <w:p>
                      <w:pPr>
                        <w:pStyle w:val="style0"/>
                        <w:snapToGrid w:val="false"/>
                        <w:rPr>
                          <w:rFonts w:ascii="Microsoft YaHei" w:eastAsia="Microsoft YaHei" w:hAnsi="Microsoft YaHei" w:hint="eastAsia"/>
                          <w:color w:val="ffffff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ffffff"/>
                          <w:lang w:val="en-US" w:eastAsia="zh-CN"/>
                        </w:rPr>
                        <w:t>WPS</w:t>
                      </w:r>
                      <w:r>
                        <w:rPr>
                          <w:rFonts w:ascii="Microsoft YaHei" w:eastAsia="Microsoft YaHei" w:hAnsi="Microsoft YaHei" w:hint="eastAsia"/>
                          <w:color w:val="ffffff"/>
                        </w:rPr>
                        <w:t>：</w:t>
                      </w:r>
                    </w:p>
                    <w:p>
                      <w:pPr>
                        <w:pStyle w:val="style0"/>
                        <w:snapToGrid w:val="false"/>
                        <w:rPr>
                          <w:rFonts w:ascii="Microsoft YaHei" w:eastAsia="Microsoft YaHei" w:hAnsi="Microsoft YaHei" w:hint="eastAsia"/>
                          <w:color w:val="ffffff"/>
                        </w:rPr>
                      </w:pPr>
                    </w:p>
                    <w:p>
                      <w:pPr>
                        <w:pStyle w:val="style0"/>
                        <w:snapToGrid w:val="false"/>
                        <w:rPr>
                          <w:rFonts w:ascii="Microsoft YaHei" w:eastAsia="Microsoft YaHei" w:hAnsi="Microsoft YaHei" w:hint="eastAsia"/>
                          <w:color w:val="ffffff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ffffff"/>
                          <w:lang w:val="en-US" w:eastAsia="zh-CN"/>
                        </w:rPr>
                        <w:t>PPT</w:t>
                      </w:r>
                      <w:r>
                        <w:rPr>
                          <w:rFonts w:ascii="Microsoft YaHei" w:eastAsia="Microsoft YaHei" w:hAnsi="Microsoft YaHei" w:hint="eastAsia"/>
                          <w:color w:val="ffffff"/>
                        </w:rPr>
                        <w:t>：</w:t>
                      </w:r>
                    </w:p>
                    <w:p>
                      <w:pPr>
                        <w:pStyle w:val="style0"/>
                        <w:snapToGrid w:val="false"/>
                        <w:rPr>
                          <w:rFonts w:ascii="Microsoft YaHei" w:eastAsia="Microsoft YaHei" w:hAnsi="Microsoft YaHei" w:hint="eastAsia"/>
                          <w:color w:val="ffffff"/>
                        </w:rPr>
                      </w:pPr>
                    </w:p>
                    <w:p>
                      <w:pPr>
                        <w:pStyle w:val="style0"/>
                        <w:snapToGrid w:val="false"/>
                        <w:rPr>
                          <w:rFonts w:ascii="Microsoft YaHei" w:eastAsia="Microsoft YaHei" w:hAnsi="Microsoft YaHei" w:hint="eastAsia"/>
                          <w:color w:val="ffffff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ffffff"/>
                          <w:lang w:val="en-US" w:eastAsia="zh-CN"/>
                        </w:rPr>
                        <w:t>E</w:t>
                      </w:r>
                      <w:r>
                        <w:rPr>
                          <w:rFonts w:ascii="Microsoft YaHei" w:eastAsia="Microsoft YaHei" w:hAnsi="Microsoft YaHei" w:hint="eastAsia"/>
                          <w:color w:val="ffffff"/>
                        </w:rPr>
                        <w:t>xcel</w:t>
                      </w:r>
                      <w:r>
                        <w:rPr>
                          <w:rFonts w:ascii="Microsoft YaHei" w:eastAsia="Microsoft YaHei" w:hAnsi="Microsoft YaHei" w:hint="eastAsia"/>
                          <w:color w:val="ffffff"/>
                          <w:lang w:val="en-US" w:eastAsia="zh-CN"/>
                        </w:rPr>
                        <w:t xml:space="preserve"> :</w:t>
                      </w:r>
                    </w:p>
                    <w:p>
                      <w:pPr>
                        <w:pStyle w:val="style0"/>
                        <w:snapToGrid w:val="false"/>
                        <w:rPr>
                          <w:rFonts w:ascii="Microsoft YaHei" w:eastAsia="Microsoft YaHei" w:hAnsi="Microsoft YaHei" w:hint="eastAsia"/>
                          <w:color w:val="ffffff"/>
                        </w:rPr>
                      </w:pPr>
                    </w:p>
                    <w:p>
                      <w:pPr>
                        <w:pStyle w:val="style0"/>
                        <w:snapToGrid w:val="false"/>
                        <w:rPr>
                          <w:rFonts w:ascii="Microsoft YaHei" w:eastAsia="Microsoft YaHei" w:hAnsi="Microsoft YaHei"/>
                          <w:color w:val="ffff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-875665</wp:posOffset>
                </wp:positionH>
                <wp:positionV relativeFrom="paragraph">
                  <wp:posOffset>-304165</wp:posOffset>
                </wp:positionV>
                <wp:extent cx="1792604" cy="403225"/>
                <wp:effectExtent l="0" t="0" r="0" b="0"/>
                <wp:wrapNone/>
                <wp:docPr id="1056" name="文本框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92604" cy="403225"/>
                        </a:xfrm>
                        <a:prstGeom prst="rect"/>
                        <a:ln>
                          <a:noFill/>
                        </a:ln>
                      </wps:spPr>
                      <wps:txbx id="1056">
                        <w:txbxContent>
                          <w:p>
                            <w:pPr>
                              <w:pStyle w:val="style0"/>
                              <w:rPr>
                                <w:rFonts w:ascii="Microsoft YaHei" w:eastAsia="Microsoft YaHei" w:hAnsi="Microsoft YaHei" w:hint="eastAsia"/>
                                <w:b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EDUCATION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6" filled="f" stroked="f" style="position:absolute;margin-left:-68.95pt;margin-top:-23.95pt;width:141.15pt;height:31.75pt;z-index:3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Microsoft YaHei" w:eastAsia="Microsoft YaHei" w:hAnsi="Microsoft YaHei" w:hint="eastAsia"/>
                          <w:b/>
                          <w:color w:val="fffff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color w:val="ffffff"/>
                          <w:sz w:val="28"/>
                          <w:szCs w:val="28"/>
                          <w:lang w:val="en-US" w:eastAsia="zh-CN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-908684</wp:posOffset>
                </wp:positionH>
                <wp:positionV relativeFrom="paragraph">
                  <wp:posOffset>154940</wp:posOffset>
                </wp:positionV>
                <wp:extent cx="2079625" cy="0"/>
                <wp:effectExtent l="0" t="0" r="0" b="0"/>
                <wp:wrapNone/>
                <wp:docPr id="1057" name="直接连接符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79625" cy="0"/>
                        </a:xfrm>
                        <a:prstGeom prst="line"/>
                        <a:ln cmpd="sng" cap="flat" w="12700">
                          <a:solidFill>
                            <a:srgbClr val="ffffff"/>
                          </a:solidFill>
                          <a:prstDash val="dash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57" filled="f" stroked="t" from="-71.549995pt,12.2pt" to="92.200005pt,12.2pt" style="position:absolute;z-index:2;mso-position-horizontal-relative:text;mso-position-vertical-relative:text;mso-width-relative:page;mso-height-relative:page;mso-wrap-distance-left:0.0pt;mso-wrap-distance-right:0.0pt;visibility:visible;">
                <v:stroke dashstyle="dash" joinstyle="miter" color="white" weight="1.0pt"/>
                <v:fill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-875665</wp:posOffset>
                </wp:positionH>
                <wp:positionV relativeFrom="paragraph">
                  <wp:posOffset>6962775</wp:posOffset>
                </wp:positionV>
                <wp:extent cx="1436370" cy="375919"/>
                <wp:effectExtent l="0" t="0" r="0" b="0"/>
                <wp:wrapNone/>
                <wp:docPr id="1058" name="文本框 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36370" cy="375919"/>
                        </a:xfrm>
                        <a:prstGeom prst="rect"/>
                        <a:ln>
                          <a:noFill/>
                        </a:ln>
                      </wps:spPr>
                      <wps:txbx id="1058">
                        <w:txbxContent>
                          <w:p>
                            <w:pPr>
                              <w:pStyle w:val="style0"/>
                              <w:rPr>
                                <w:rFonts w:ascii="Microsoft YaHei" w:eastAsia="Microsoft YaHei" w:hAnsi="Microsoft YaHei" w:hint="eastAsia"/>
                                <w:b/>
                                <w:color w:val="ffffff"/>
                                <w:kern w:val="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color w:val="ffffff"/>
                                <w:kern w:val="0"/>
                                <w:sz w:val="28"/>
                                <w:szCs w:val="28"/>
                                <w:lang w:eastAsia="zh-CN"/>
                              </w:rPr>
                              <w:t>HONOR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8" filled="f" stroked="f" style="position:absolute;margin-left:-68.95pt;margin-top:548.25pt;width:113.1pt;height:29.6pt;z-index:17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Microsoft YaHei" w:eastAsia="Microsoft YaHei" w:hAnsi="Microsoft YaHei" w:hint="eastAsia"/>
                          <w:b/>
                          <w:color w:val="ffffff"/>
                          <w:kern w:val="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color w:val="ffffff"/>
                          <w:kern w:val="0"/>
                          <w:sz w:val="28"/>
                          <w:szCs w:val="28"/>
                          <w:lang w:eastAsia="zh-CN"/>
                        </w:rPr>
                        <w:t>HONOR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-908684</wp:posOffset>
                </wp:positionH>
                <wp:positionV relativeFrom="paragraph">
                  <wp:posOffset>7362824</wp:posOffset>
                </wp:positionV>
                <wp:extent cx="2025649" cy="0"/>
                <wp:effectExtent l="0" t="0" r="0" b="0"/>
                <wp:wrapNone/>
                <wp:docPr id="1059" name="直接连接符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5649" cy="0"/>
                        </a:xfrm>
                        <a:prstGeom prst="line"/>
                        <a:ln cmpd="sng" cap="flat" w="12700">
                          <a:solidFill>
                            <a:srgbClr val="ffffff"/>
                          </a:solidFill>
                          <a:prstDash val="dash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59" filled="f" stroked="t" from="-71.549995pt,579.75pt" to="87.950005pt,579.75pt" style="position:absolute;z-index:12;mso-position-horizontal-relative:text;mso-position-vertical-relative:text;mso-width-relative:page;mso-height-relative:page;mso-wrap-distance-left:0.0pt;mso-wrap-distance-right:0.0pt;visibility:visible;">
                <v:stroke dashstyle="dash" joinstyle="miter" color="white" weight="1.0pt"/>
                <v:fill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-875665</wp:posOffset>
                </wp:positionH>
                <wp:positionV relativeFrom="paragraph">
                  <wp:posOffset>4498340</wp:posOffset>
                </wp:positionV>
                <wp:extent cx="1932940" cy="430529"/>
                <wp:effectExtent l="0" t="0" r="0" b="0"/>
                <wp:wrapNone/>
                <wp:docPr id="1060" name="文本框 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2940" cy="430529"/>
                        </a:xfrm>
                        <a:prstGeom prst="rect"/>
                        <a:ln>
                          <a:noFill/>
                        </a:ln>
                      </wps:spPr>
                      <wps:txbx id="1060">
                        <w:txbxContent>
                          <w:p>
                            <w:pPr>
                              <w:pStyle w:val="style0"/>
                              <w:rPr>
                                <w:rFonts w:ascii="Microsoft YaHei" w:eastAsia="Microsoft YaHei" w:hAnsi="Microsoft YaHei" w:hint="eastAsia"/>
                                <w:b/>
                                <w:color w:val="ffffff"/>
                                <w:kern w:val="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color w:val="ffffff"/>
                                <w:kern w:val="0"/>
                                <w:sz w:val="28"/>
                                <w:szCs w:val="28"/>
                                <w:lang w:eastAsia="zh-CN"/>
                              </w:rPr>
                              <w:t>SOFTWARE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Microsoft YaHei" w:eastAsia="Microsoft YaHei" w:hAnsi="Microsoft YaHei" w:hint="eastAsia"/>
                                <w:b/>
                                <w:color w:val="ffffff"/>
                                <w:kern w:val="0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0" filled="f" stroked="f" style="position:absolute;margin-left:-68.95pt;margin-top:354.2pt;width:152.2pt;height:33.9pt;z-index:16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Microsoft YaHei" w:eastAsia="Microsoft YaHei" w:hAnsi="Microsoft YaHei" w:hint="eastAsia"/>
                          <w:b/>
                          <w:color w:val="ffffff"/>
                          <w:kern w:val="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color w:val="ffffff"/>
                          <w:kern w:val="0"/>
                          <w:sz w:val="28"/>
                          <w:szCs w:val="28"/>
                          <w:lang w:eastAsia="zh-CN"/>
                        </w:rPr>
                        <w:t>SOFTWARE</w:t>
                      </w:r>
                    </w:p>
                    <w:p>
                      <w:pPr>
                        <w:pStyle w:val="style0"/>
                        <w:rPr>
                          <w:rFonts w:ascii="Microsoft YaHei" w:eastAsia="Microsoft YaHei" w:hAnsi="Microsoft YaHei" w:hint="eastAsia"/>
                          <w:b/>
                          <w:color w:val="ffffff"/>
                          <w:kern w:val="0"/>
                          <w:sz w:val="28"/>
                          <w:szCs w:val="28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-908684</wp:posOffset>
                </wp:positionH>
                <wp:positionV relativeFrom="paragraph">
                  <wp:posOffset>4943475</wp:posOffset>
                </wp:positionV>
                <wp:extent cx="2025649" cy="0"/>
                <wp:effectExtent l="0" t="0" r="0" b="0"/>
                <wp:wrapNone/>
                <wp:docPr id="1061" name="直接连接符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5649" cy="0"/>
                        </a:xfrm>
                        <a:prstGeom prst="line"/>
                        <a:ln cmpd="sng" cap="flat" w="12700">
                          <a:solidFill>
                            <a:srgbClr val="ffffff"/>
                          </a:solidFill>
                          <a:prstDash val="dash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61" filled="f" stroked="t" from="-71.549995pt,389.25pt" to="87.950005pt,389.25pt" style="position:absolute;z-index:9;mso-position-horizontal-relative:text;mso-position-vertical-relative:text;mso-width-relative:page;mso-height-relative:page;mso-wrap-distance-left:0.0pt;mso-wrap-distance-right:0.0pt;visibility:visible;">
                <v:stroke dashstyle="dash" joinstyle="miter" color="white" weight="1.0pt"/>
                <v:fill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column">
                  <wp:posOffset>-1149985</wp:posOffset>
                </wp:positionH>
                <wp:positionV relativeFrom="paragraph">
                  <wp:posOffset>-915670</wp:posOffset>
                </wp:positionV>
                <wp:extent cx="7664450" cy="10775315"/>
                <wp:effectExtent l="0" t="0" r="12700" b="6985"/>
                <wp:wrapNone/>
                <wp:docPr id="1062" name="矩形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664450" cy="10775315"/>
                        </a:xfrm>
                        <a:prstGeom prst="rect"/>
                        <a:solidFill>
                          <a:srgbClr val="85abbe"/>
                        </a:solidFill>
                        <a:ln>
                          <a:noFill/>
                        </a:ln>
                      </wps:spPr>
                      <wps:txbx id="1062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2" fillcolor="#85abbe" stroked="f" style="position:absolute;margin-left:-90.55pt;margin-top:-72.1pt;width:603.5pt;height:848.45pt;z-index:-2147483640;mso-position-horizontal-relative:text;mso-position-vertical-relative:text;mso-width-relative:page;mso-height-relative:page;mso-wrap-distance-left:0.0pt;mso-wrap-distance-right:0.0pt;visibility:visible;v-text-anchor:middle;">
                <v:stroke on="f" joinstyle="miter" color="#42719b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13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page">
                  <wp:posOffset>4130956</wp:posOffset>
                </wp:positionH>
                <wp:positionV relativeFrom="page">
                  <wp:posOffset>2849245</wp:posOffset>
                </wp:positionV>
                <wp:extent cx="2596907" cy="889141"/>
                <wp:effectExtent l="0" t="0" r="0" b="0"/>
                <wp:wrapNone/>
                <wp:docPr id="1027" name="文本框 10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96907" cy="889141"/>
                        </a:xfrm>
                        <a:prstGeom prst="rect"/>
                      </wps:spPr>
                      <wps:txbx id="1027">
                        <w:txbxContent>
                          <w:p>
                            <w:pPr>
                              <w:pStyle w:val="style94"/>
                              <w:spacing w:before="0" w:beforeAutospacing="false" w:after="120" w:afterAutospacing="false" w:lineRule="exact" w:line="360"/>
                              <w:rPr>
                                <w:rFonts w:eastAsia="Microsoft YaHei" w:hint="default"/>
                                <w:color w:val="3b3838"/>
                                <w:lang w:val="en-US" w:eastAsia="zh-CN"/>
                              </w:rPr>
                            </w:pPr>
                            <w:r>
                              <w:rPr>
                                <w:rFonts w:ascii="Microsoft YaHei" w:cs="宋体" w:eastAsia="Microsoft YaHei" w:hAnsi="Microsoft YaHei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cs="宋体" w:eastAsia="Microsoft YaHei" w:hAnsi="Microsoft YaHei" w:hint="default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   •Static Website </w:t>
                            </w:r>
                            <w:r>
                              <w:rPr>
                                <w:rFonts w:ascii="SimSun" w:cs="宋体" w:eastAsia="Microsoft YaHei" w:hAnsi="Microsoft YaHei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kern w:val="24"/>
                                <w:sz w:val="22"/>
                                <w:szCs w:val="22"/>
                                <w:highlight w:val="none"/>
                                <w:vertAlign w:val="baseline"/>
                                <w:em w:val="none"/>
                                <w:lang w:val="en-US" w:bidi="ar-SA" w:eastAsia="zh-CN"/>
                              </w:rPr>
                              <w:t>Development</w:t>
                            </w:r>
                            <w:r>
                              <w:rPr>
                                <w:rFonts w:cs="宋体" w:eastAsia="Microsoft YaHei" w:hAnsi="Microsoft YaHei" w:hint="default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94"/>
                              <w:spacing w:before="0" w:beforeAutospacing="false" w:after="120" w:afterAutospacing="false" w:lineRule="exact" w:line="360"/>
                              <w:rPr>
                                <w:rFonts w:eastAsia="Microsoft YaHei" w:hint="default"/>
                                <w:color w:val="3b3838"/>
                                <w:lang w:val="en-US" w:eastAsia="zh-CN"/>
                              </w:rPr>
                            </w:pPr>
                            <w:r>
                              <w:rPr>
                                <w:rFonts w:cs="宋体" w:eastAsia="Microsoft YaHei" w:hAnsi="Microsoft YaHei" w:hint="default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•Graphics Design</w:t>
                            </w:r>
                          </w:p>
                          <w:p>
                            <w:pPr>
                              <w:pStyle w:val="style94"/>
                              <w:spacing w:before="0" w:beforeAutospacing="false" w:after="120" w:afterAutospacing="false" w:lineRule="exact" w:line="360"/>
                              <w:rPr>
                                <w:rFonts w:eastAsia="Microsoft YaHei" w:hint="default"/>
                                <w:color w:val="3b383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0"/>
                              </w:numPr>
                              <w:spacing w:lineRule="exact" w:line="360"/>
                              <w:rPr>
                                <w:rFonts w:ascii="Microsoft YaHei" w:cs="宋体" w:eastAsia="Microsoft YaHei" w:hAnsi="Microsoft YaHei" w:hint="eastAsia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cs="宋体" w:eastAsia="Microsoft YaHei" w:hAnsi="Microsoft YaHei" w:hint="eastAsia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ed="f" stroked="f" style="position:absolute;margin-left:325.27pt;margin-top:224.35pt;width:204.48pt;height:70.01pt;z-index:26;mso-position-horizontal-relative:page;mso-position-vertical-relative:page;mso-width-relative:page;mso-height-relative:page;mso-wrap-distance-left:0.0pt;mso-wrap-distance-right:0.0pt;visibility:visible;">
                <v:fill/>
                <v:textbox style="mso-fit-text-to-shape:true;">
                  <w:txbxContent>
                    <w:p>
                      <w:pPr>
                        <w:pStyle w:val="style94"/>
                        <w:spacing w:before="0" w:beforeAutospacing="false" w:after="120" w:afterAutospacing="false" w:lineRule="exact" w:line="360"/>
                        <w:rPr>
                          <w:rFonts w:eastAsia="Microsoft YaHei" w:hint="default"/>
                          <w:color w:val="3b3838"/>
                          <w:lang w:val="en-US" w:eastAsia="zh-CN"/>
                        </w:rPr>
                      </w:pPr>
                      <w:r>
                        <w:rPr>
                          <w:rFonts w:ascii="Microsoft YaHei" w:cs="宋体" w:eastAsia="Microsoft YaHei" w:hAnsi="Microsoft YaHei" w:hint="eastAsia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cs="宋体" w:eastAsia="Microsoft YaHei" w:hAnsi="Microsoft YaHei" w:hint="default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 xml:space="preserve">    •Static Website </w:t>
                      </w:r>
                      <w:r>
                        <w:rPr>
                          <w:rFonts w:ascii="SimSun" w:cs="宋体" w:eastAsia="Microsoft YaHei" w:hAnsi="Microsoft YaHei" w:hint="default"/>
                          <w:b w:val="false"/>
                          <w:bCs w:val="false"/>
                          <w:i w:val="false"/>
                          <w:iCs w:val="false"/>
                          <w:color w:val="000000"/>
                          <w:kern w:val="24"/>
                          <w:sz w:val="22"/>
                          <w:szCs w:val="22"/>
                          <w:highlight w:val="none"/>
                          <w:vertAlign w:val="baseline"/>
                          <w:em w:val="none"/>
                          <w:lang w:val="en-US" w:bidi="ar-SA" w:eastAsia="zh-CN"/>
                        </w:rPr>
                        <w:t>Development</w:t>
                      </w:r>
                      <w:r>
                        <w:rPr>
                          <w:rFonts w:cs="宋体" w:eastAsia="Microsoft YaHei" w:hAnsi="Microsoft YaHei" w:hint="default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</w:p>
                    <w:p>
                      <w:pPr>
                        <w:pStyle w:val="style94"/>
                        <w:spacing w:before="0" w:beforeAutospacing="false" w:after="120" w:afterAutospacing="false" w:lineRule="exact" w:line="360"/>
                        <w:rPr>
                          <w:rFonts w:eastAsia="Microsoft YaHei" w:hint="default"/>
                          <w:color w:val="3b3838"/>
                          <w:lang w:val="en-US" w:eastAsia="zh-CN"/>
                        </w:rPr>
                      </w:pPr>
                      <w:r>
                        <w:rPr>
                          <w:rFonts w:cs="宋体" w:eastAsia="Microsoft YaHei" w:hAnsi="Microsoft YaHei" w:hint="default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•Graphics Design</w:t>
                      </w:r>
                    </w:p>
                    <w:p>
                      <w:pPr>
                        <w:pStyle w:val="style94"/>
                        <w:spacing w:before="0" w:beforeAutospacing="false" w:after="120" w:afterAutospacing="false" w:lineRule="exact" w:line="360"/>
                        <w:rPr>
                          <w:rFonts w:eastAsia="Microsoft YaHei" w:hint="default"/>
                          <w:color w:val="3b3838"/>
                          <w:lang w:val="en-US" w:eastAsia="zh-CN"/>
                        </w:rPr>
                      </w:pPr>
                    </w:p>
                    <w:p>
                      <w:pPr>
                        <w:pStyle w:val="style179"/>
                        <w:numPr>
                          <w:ilvl w:val="0"/>
                          <w:numId w:val="0"/>
                        </w:numPr>
                        <w:spacing w:lineRule="exact" w:line="360"/>
                        <w:rPr>
                          <w:rFonts w:ascii="Microsoft YaHei" w:cs="宋体" w:eastAsia="Microsoft YaHei" w:hAnsi="Microsoft YaHei" w:hint="eastAsia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" w:cs="宋体" w:eastAsia="Microsoft YaHei" w:hAnsi="Microsoft YaHei" w:hint="eastAsia"/>
                          <w:color w:val="00000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altName w:val="Microsoft YaHei"/>
    <w:panose1 w:val="020b0503020002020204"/>
    <w:charset w:val="86"/>
    <w:family w:val="swiss"/>
    <w:pitch w:val="default"/>
    <w:sig w:usb0="80000287" w:usb1="2ACF3C50" w:usb2="00000016" w:usb3="00000000" w:csb0="0004001F" w:csb1="00000000"/>
  </w:font>
  <w:font w:name="Sylfaen">
    <w:altName w:val="Sylfaen"/>
    <w:panose1 w:val="010a0502050003030303"/>
    <w:charset w:val="00"/>
    <w:family w:val="auto"/>
    <w:pitch w:val="default"/>
    <w:sig w:usb0="04000687" w:usb1="00000000" w:usb2="00000000" w:usb3="00000000" w:csb0="2000009F" w:csb1="00000000"/>
  </w:font>
  <w:font w:name="Sitka Text">
    <w:altName w:val="Sitka Text"/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9789045E"/>
    <w:lvl w:ilvl="0">
      <w:start w:val="1"/>
      <w:numFmt w:val="bullet"/>
      <w:lvlText w:val="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E56ACC27"/>
    <w:lvl w:ilvl="0">
      <w:start w:val="1"/>
      <w:numFmt w:val="bullet"/>
      <w:lvlText w:val="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02398C71"/>
    <w:lvl w:ilvl="0">
      <w:start w:val="1"/>
      <w:numFmt w:val="bullet"/>
      <w:lvlText w:val="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33A44DF4"/>
    <w:lvl w:ilvl="0">
      <w:start w:val="1"/>
      <w:numFmt w:val="bullet"/>
      <w:lvlText w:val="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attachedTemplate r:id="rId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basedOn w:val="style0"/>
    <w:next w:val="style94"/>
    <w:qFormat/>
    <w:uiPriority w:val="99"/>
    <w:pPr>
      <w:widowControl/>
      <w:spacing w:before="100" w:beforeAutospacing="true" w:after="100" w:afterAutospacing="true"/>
      <w:jc w:val="left"/>
    </w:pPr>
    <w:rPr>
      <w:rFonts w:ascii="SimSun" w:cs="SimSun" w:eastAsia="SimSun" w:hAnsi="SimSun"/>
      <w:kern w:val="0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widowControl/>
      <w:ind w:firstLine="420" w:firstLineChars="200"/>
      <w:jc w:val="left"/>
    </w:pPr>
    <w:rPr>
      <w:rFonts w:ascii="SimSun" w:cs="SimSun" w:eastAsia="SimSun" w:hAnsi="SimSun"/>
      <w:kern w:val="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file:/C:/Users/pc/AppData/Roaming/kingsoft/office6/templates/download/8541897f/Resume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Resume.docx</Template>
  <TotalTime>47</TotalTime>
  <Words>93</Words>
  <Pages>1</Pages>
  <Characters>638</Characters>
  <Application>WPS Office</Application>
  <DocSecurity>0</DocSecurity>
  <Paragraphs>78</Paragraphs>
  <ScaleCrop>false</ScaleCrop>
  <LinksUpToDate>false</LinksUpToDate>
  <CharactersWithSpaces>711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2023-10-27T23:07:00Z</dcterms:created>
  <dc:creator>pc</dc:creator>
  <lastModifiedBy>SM-A135F</lastModifiedBy>
  <dcterms:modified xsi:type="dcterms:W3CDTF">2024-05-31T18:12:11Z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4AE683F54BA74B81A8F1C9A34B93C879_13</vt:lpwstr>
  </property>
</Properties>
</file>